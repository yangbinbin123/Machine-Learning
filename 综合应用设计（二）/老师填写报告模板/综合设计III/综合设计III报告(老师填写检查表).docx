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25DD9F3" w14:textId="52304774" w:rsidR="00FC7119" w:rsidRDefault="00FC7119" w:rsidP="00F92009">
      <w:pPr>
        <w:jc w:val="center"/>
        <w:rPr>
          <w:b/>
          <w:sz w:val="32"/>
          <w:szCs w:val="32"/>
        </w:rPr>
        <w:sectPr w:rsidR="00FC7119" w:rsidSect="00F279A1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 w:rsidRPr="00D54D2D">
        <w:rPr>
          <w:szCs w:val="21"/>
        </w:rPr>
        <w:t xml:space="preserve"> </w:t>
      </w:r>
      <w:r w:rsidR="0021032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5DDA94" wp14:editId="4EEF6CDD">
                <wp:simplePos x="0" y="0"/>
                <wp:positionH relativeFrom="column">
                  <wp:posOffset>10160</wp:posOffset>
                </wp:positionH>
                <wp:positionV relativeFrom="paragraph">
                  <wp:posOffset>40640</wp:posOffset>
                </wp:positionV>
                <wp:extent cx="5248275" cy="8552815"/>
                <wp:effectExtent l="19685" t="21590" r="18415" b="1714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855281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0CE31FB" id="Rectangle 2" o:spid="_x0000_s1026" style="position:absolute;left:0;text-align:left;margin-left:.8pt;margin-top:3.2pt;width:413.25pt;height:67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" filled="f" strokecolor="#3471b0" strokeweight="2.5pt"/>
            </w:pict>
          </mc:Fallback>
        </mc:AlternateContent>
      </w:r>
      <w:r w:rsidR="0021032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5DDA96" wp14:editId="4D797215">
                <wp:simplePos x="0" y="0"/>
                <wp:positionH relativeFrom="column">
                  <wp:posOffset>957580</wp:posOffset>
                </wp:positionH>
                <wp:positionV relativeFrom="paragraph">
                  <wp:posOffset>1577340</wp:posOffset>
                </wp:positionV>
                <wp:extent cx="3438525" cy="714375"/>
                <wp:effectExtent l="5080" t="5715" r="13970" b="1333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DDAAC" w14:textId="77777777" w:rsidR="00FC7119" w:rsidRDefault="00FC7119" w:rsidP="002A6439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</w:rPr>
                              <w:t>信息与软件工程学院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DDA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5.4pt;margin-top:124.2pt;width:270.75pt;height:5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" strokecolor="gray">
                <v:stroke dashstyle="dash"/>
                <v:textbox>
                  <w:txbxContent>
                    <w:p w14:paraId="625DDAAC" w14:textId="77777777" w:rsidR="00FC7119" w:rsidRDefault="00FC7119" w:rsidP="002A6439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</w:rPr>
                        <w:t>信息与软件工程学院</w:t>
                      </w:r>
                    </w:p>
                  </w:txbxContent>
                </v:textbox>
              </v:shape>
            </w:pict>
          </mc:Fallback>
        </mc:AlternateContent>
      </w:r>
      <w:r w:rsidR="0021032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5DDA97" wp14:editId="2D9B115A">
                <wp:simplePos x="0" y="0"/>
                <wp:positionH relativeFrom="column">
                  <wp:posOffset>452120</wp:posOffset>
                </wp:positionH>
                <wp:positionV relativeFrom="paragraph">
                  <wp:posOffset>2377440</wp:posOffset>
                </wp:positionV>
                <wp:extent cx="4686300" cy="1633855"/>
                <wp:effectExtent l="4445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63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DDAAE" w14:textId="3F09EEC3" w:rsidR="00FC7119" w:rsidRDefault="00FF3851" w:rsidP="002A6439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综合设计</w:t>
                            </w:r>
                            <w:r w:rsidR="00FC7119" w:rsidRPr="00B6124D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  <w:p w14:paraId="7B198647" w14:textId="2BB35DC1" w:rsidR="00EB6BAB" w:rsidRPr="00B6124D" w:rsidRDefault="00EB6BAB" w:rsidP="002A6439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综合设计</w:t>
                            </w: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I</w:t>
                            </w:r>
                            <w:r w:rsidR="009D5D7C"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DDA97" id="Text Box 4" o:spid="_x0000_s1027" type="#_x0000_t202" style="position:absolute;left:0;text-align:left;margin-left:35.6pt;margin-top:187.2pt;width:369pt;height:128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" filled="f" stroked="f">
                <v:textbox>
                  <w:txbxContent>
                    <w:p w14:paraId="625DDAAE" w14:textId="3F09EEC3" w:rsidR="00FC7119" w:rsidRDefault="00FF3851" w:rsidP="002A6439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/>
                          <w:b/>
                          <w:sz w:val="56"/>
                          <w:szCs w:val="72"/>
                        </w:rPr>
                        <w:t>综合设计</w:t>
                      </w:r>
                      <w:r w:rsidR="00FC7119" w:rsidRPr="00B6124D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报告</w:t>
                      </w:r>
                    </w:p>
                    <w:p w14:paraId="7B198647" w14:textId="2BB35DC1" w:rsidR="00EB6BAB" w:rsidRPr="00B6124D" w:rsidRDefault="00EB6BAB" w:rsidP="002A6439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r>
                        <w:rPr>
                          <w:rFonts w:eastAsia="黑体"/>
                          <w:b/>
                          <w:sz w:val="56"/>
                          <w:szCs w:val="72"/>
                        </w:rPr>
                        <w:t>综合设计</w:t>
                      </w: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I</w:t>
                      </w:r>
                      <w:r w:rsidR="009D5D7C">
                        <w:rPr>
                          <w:rFonts w:eastAsia="黑体"/>
                          <w:b/>
                          <w:sz w:val="56"/>
                          <w:szCs w:val="72"/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 w:rsidR="0021032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DDA98" wp14:editId="0091082E">
                <wp:simplePos x="0" y="0"/>
                <wp:positionH relativeFrom="column">
                  <wp:posOffset>342900</wp:posOffset>
                </wp:positionH>
                <wp:positionV relativeFrom="paragraph">
                  <wp:posOffset>3665220</wp:posOffset>
                </wp:positionV>
                <wp:extent cx="5247005" cy="4747260"/>
                <wp:effectExtent l="0" t="0" r="127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474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DDAB3" w14:textId="2AB3CDAA" w:rsidR="00FC7119" w:rsidRPr="004D172C" w:rsidRDefault="00FF3851" w:rsidP="00A0419B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综合设计</w:t>
                            </w:r>
                            <w:r w:rsidR="00FC7119" w:rsidRPr="004D172C">
                              <w:rPr>
                                <w:rFonts w:hint="eastAsia"/>
                                <w:sz w:val="32"/>
                              </w:rPr>
                              <w:t>课题</w:t>
                            </w:r>
                            <w:r w:rsidR="00FC7119"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="00FC7119"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 w:rsidR="00FC7119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FC7119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FC7119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FC7119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FC7119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FC7119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FC7119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FC7119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625DDAB4" w14:textId="4EE5B179" w:rsidR="00FC7119" w:rsidRDefault="00FC7119" w:rsidP="00A0419B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指导教师：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B3FF911" w14:textId="75D0B0F0" w:rsidR="00FF3851" w:rsidRPr="00FF3851" w:rsidRDefault="00FF3851" w:rsidP="00A0419B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 w:rsidRPr="00FF3851">
                              <w:rPr>
                                <w:sz w:val="32"/>
                              </w:rPr>
                              <w:t>学生信息</w:t>
                            </w:r>
                            <w:r w:rsidRPr="00FF3851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</w:p>
                          <w:tbl>
                            <w:tblPr>
                              <w:tblW w:w="6662" w:type="dxa"/>
                              <w:tblInd w:w="39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304"/>
                              <w:gridCol w:w="2381"/>
                              <w:gridCol w:w="2977"/>
                            </w:tblGrid>
                            <w:tr w:rsidR="00FF3851" w14:paraId="5180692E" w14:textId="77777777" w:rsidTr="007E0A33">
                              <w:trPr>
                                <w:trHeight w:val="340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598557" w14:textId="77777777" w:rsidR="00FF3851" w:rsidRPr="00AF7D98" w:rsidRDefault="00FF3851" w:rsidP="00FF3851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23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5D2E3A" w14:textId="77777777" w:rsidR="00FF3851" w:rsidRPr="00AF7D98" w:rsidRDefault="00FF3851" w:rsidP="00FF3851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EC335D3" w14:textId="77777777" w:rsidR="00FF3851" w:rsidRPr="00AF7D98" w:rsidRDefault="00FF3851" w:rsidP="00FF3851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</w:tr>
                            <w:tr w:rsidR="00FF3851" w14:paraId="0A338F1F" w14:textId="77777777" w:rsidTr="007E0A33">
                              <w:trPr>
                                <w:trHeight w:val="551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64FE473" w14:textId="08F43A1A" w:rsidR="00FF3851" w:rsidRDefault="00FF3851" w:rsidP="00FF3851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 w:rsidR="007E0A33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（组长</w:t>
                                  </w:r>
                                  <w:r w:rsidR="007E0A33"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3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1FBE859" w14:textId="77777777" w:rsidR="00FF3851" w:rsidRDefault="00FF3851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80D4645" w14:textId="77777777" w:rsidR="00FF3851" w:rsidRDefault="00FF3851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F3851" w14:paraId="44BAA5B8" w14:textId="77777777" w:rsidTr="007E0A33">
                              <w:trPr>
                                <w:trHeight w:val="559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7065806" w14:textId="77777777" w:rsidR="00FF3851" w:rsidRDefault="00FF3851" w:rsidP="00FF3851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6BCE1F" w14:textId="77777777" w:rsidR="00FF3851" w:rsidRDefault="00FF3851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CF637D" w14:textId="77777777" w:rsidR="00FF3851" w:rsidRDefault="00FF3851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F3851" w14:paraId="601EFDBE" w14:textId="77777777" w:rsidTr="007E0A33">
                              <w:trPr>
                                <w:trHeight w:val="553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744DDF" w14:textId="77777777" w:rsidR="00FF3851" w:rsidRDefault="00FF3851" w:rsidP="00FF3851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DC4F88" w14:textId="77777777" w:rsidR="00FF3851" w:rsidRDefault="00FF3851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E40759" w14:textId="77777777" w:rsidR="00FF3851" w:rsidRDefault="00FF3851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F3851" w14:paraId="0CF628BF" w14:textId="77777777" w:rsidTr="007E0A33">
                              <w:trPr>
                                <w:trHeight w:val="561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F956FD" w14:textId="77777777" w:rsidR="00FF3851" w:rsidRDefault="00FF3851" w:rsidP="00FF3851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8AF024" w14:textId="77777777" w:rsidR="00FF3851" w:rsidRDefault="00FF3851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C2B72D0" w14:textId="77777777" w:rsidR="00FF3851" w:rsidRDefault="00FF3851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F3851" w14:paraId="727637CE" w14:textId="77777777" w:rsidTr="007E0A33">
                              <w:trPr>
                                <w:trHeight w:val="463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85CFB2" w14:textId="77777777" w:rsidR="00FF3851" w:rsidRDefault="00FF3851" w:rsidP="00FF3851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7DD53A" w14:textId="77777777" w:rsidR="00FF3851" w:rsidRDefault="00FF3851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69EBB0" w14:textId="77777777" w:rsidR="00FF3851" w:rsidRDefault="00FF3851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F3851" w14:paraId="10A3C320" w14:textId="77777777" w:rsidTr="007E0A33">
                              <w:trPr>
                                <w:trHeight w:val="519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47CB51" w14:textId="77777777" w:rsidR="00FF3851" w:rsidRDefault="00FF3851" w:rsidP="00FF3851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3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94FACD5" w14:textId="77777777" w:rsidR="00FF3851" w:rsidRDefault="00FF3851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A62903" w14:textId="77777777" w:rsidR="00FF3851" w:rsidRDefault="00FF3851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5DDAB6" w14:textId="77777777" w:rsidR="00FC7119" w:rsidRDefault="00FC7119" w:rsidP="00A0419B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625DDAB7" w14:textId="77777777" w:rsidR="00FC7119" w:rsidRDefault="00FC7119" w:rsidP="00A0419B">
                            <w:pPr>
                              <w:spacing w:line="1000" w:lineRule="exact"/>
                              <w:ind w:firstLineChars="131" w:firstLine="27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DDA98" id="Text Box 3" o:spid="_x0000_s1028" type="#_x0000_t202" style="position:absolute;left:0;text-align:left;margin-left:27pt;margin-top:288.6pt;width:413.15pt;height:37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3PugIAAME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" filled="f" stroked="f">
                <v:textbox>
                  <w:txbxContent>
                    <w:p w14:paraId="625DDAB3" w14:textId="2AB3CDAA" w:rsidR="00FC7119" w:rsidRPr="004D172C" w:rsidRDefault="00FF3851" w:rsidP="00A0419B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综合设计</w:t>
                      </w:r>
                      <w:r w:rsidR="00FC7119" w:rsidRPr="004D172C">
                        <w:rPr>
                          <w:rFonts w:hint="eastAsia"/>
                          <w:sz w:val="32"/>
                        </w:rPr>
                        <w:t>课题</w:t>
                      </w:r>
                      <w:r w:rsidR="00FC7119">
                        <w:rPr>
                          <w:rFonts w:hint="eastAsia"/>
                          <w:sz w:val="32"/>
                        </w:rPr>
                        <w:t>名称</w:t>
                      </w:r>
                      <w:r w:rsidR="00FC7119"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 w:rsidR="00FC7119">
                        <w:rPr>
                          <w:sz w:val="32"/>
                          <w:u w:val="single"/>
                        </w:rPr>
                        <w:tab/>
                      </w:r>
                      <w:r w:rsidR="00FC7119">
                        <w:rPr>
                          <w:sz w:val="32"/>
                          <w:u w:val="single"/>
                        </w:rPr>
                        <w:tab/>
                      </w:r>
                      <w:r w:rsidR="00FC7119">
                        <w:rPr>
                          <w:sz w:val="32"/>
                          <w:u w:val="single"/>
                        </w:rPr>
                        <w:tab/>
                      </w:r>
                      <w:r w:rsidR="00FC7119">
                        <w:rPr>
                          <w:sz w:val="32"/>
                          <w:u w:val="single"/>
                        </w:rPr>
                        <w:tab/>
                      </w:r>
                      <w:r w:rsidR="00FC7119">
                        <w:rPr>
                          <w:sz w:val="32"/>
                          <w:u w:val="single"/>
                        </w:rPr>
                        <w:tab/>
                      </w:r>
                      <w:r w:rsidR="00FC7119">
                        <w:rPr>
                          <w:sz w:val="32"/>
                          <w:u w:val="single"/>
                        </w:rPr>
                        <w:tab/>
                      </w:r>
                      <w:r w:rsidR="00FC7119">
                        <w:rPr>
                          <w:sz w:val="32"/>
                          <w:u w:val="single"/>
                        </w:rPr>
                        <w:tab/>
                      </w:r>
                      <w:r w:rsidR="00FC7119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625DDAB4" w14:textId="4EE5B179" w:rsidR="00FC7119" w:rsidRDefault="00FC7119" w:rsidP="00A0419B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指导教师：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4B3FF911" w14:textId="75D0B0F0" w:rsidR="00FF3851" w:rsidRPr="00FF3851" w:rsidRDefault="00FF3851" w:rsidP="00A0419B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 w:rsidRPr="00FF3851">
                        <w:rPr>
                          <w:sz w:val="32"/>
                        </w:rPr>
                        <w:t>学生信息</w:t>
                      </w:r>
                      <w:r w:rsidRPr="00FF3851">
                        <w:rPr>
                          <w:rFonts w:hint="eastAsia"/>
                          <w:sz w:val="32"/>
                        </w:rPr>
                        <w:t>：</w:t>
                      </w:r>
                    </w:p>
                    <w:tbl>
                      <w:tblPr>
                        <w:tblW w:w="6662" w:type="dxa"/>
                        <w:tblInd w:w="39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304"/>
                        <w:gridCol w:w="2381"/>
                        <w:gridCol w:w="2977"/>
                      </w:tblGrid>
                      <w:tr w:rsidR="00FF3851" w14:paraId="5180692E" w14:textId="77777777" w:rsidTr="007E0A33">
                        <w:trPr>
                          <w:trHeight w:val="340"/>
                        </w:trPr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598557" w14:textId="77777777" w:rsidR="00FF3851" w:rsidRPr="00AF7D98" w:rsidRDefault="00FF3851" w:rsidP="00FF3851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238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5D2E3A" w14:textId="77777777" w:rsidR="00FF3851" w:rsidRPr="00AF7D98" w:rsidRDefault="00FF3851" w:rsidP="00FF3851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EC335D3" w14:textId="77777777" w:rsidR="00FF3851" w:rsidRPr="00AF7D98" w:rsidRDefault="00FF3851" w:rsidP="00FF3851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</w:tr>
                      <w:tr w:rsidR="00FF3851" w14:paraId="0A338F1F" w14:textId="77777777" w:rsidTr="007E0A33">
                        <w:trPr>
                          <w:trHeight w:val="551"/>
                        </w:trPr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64FE473" w14:textId="08F43A1A" w:rsidR="00FF3851" w:rsidRDefault="00FF3851" w:rsidP="00FF3851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 w:rsidR="007E0A33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（组长</w:t>
                            </w:r>
                            <w:r w:rsidR="007E0A33">
                              <w:rPr>
                                <w:rFonts w:ascii="宋体" w:hAnsi="宋体" w:cs="宋体"/>
                                <w:color w:val="000000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38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1FBE859" w14:textId="77777777" w:rsidR="00FF3851" w:rsidRDefault="00FF3851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80D4645" w14:textId="77777777" w:rsidR="00FF3851" w:rsidRDefault="00FF3851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</w:tr>
                      <w:tr w:rsidR="00FF3851" w14:paraId="44BAA5B8" w14:textId="77777777" w:rsidTr="007E0A33">
                        <w:trPr>
                          <w:trHeight w:val="559"/>
                        </w:trPr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7065806" w14:textId="77777777" w:rsidR="00FF3851" w:rsidRDefault="00FF3851" w:rsidP="00FF3851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8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96BCE1F" w14:textId="77777777" w:rsidR="00FF3851" w:rsidRDefault="00FF3851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CF637D" w14:textId="77777777" w:rsidR="00FF3851" w:rsidRDefault="00FF3851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</w:tr>
                      <w:tr w:rsidR="00FF3851" w14:paraId="601EFDBE" w14:textId="77777777" w:rsidTr="007E0A33">
                        <w:trPr>
                          <w:trHeight w:val="553"/>
                        </w:trPr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744DDF" w14:textId="77777777" w:rsidR="00FF3851" w:rsidRDefault="00FF3851" w:rsidP="00FF3851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38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3DC4F88" w14:textId="77777777" w:rsidR="00FF3851" w:rsidRDefault="00FF3851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5E40759" w14:textId="77777777" w:rsidR="00FF3851" w:rsidRDefault="00FF3851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</w:tr>
                      <w:tr w:rsidR="00FF3851" w14:paraId="0CF628BF" w14:textId="77777777" w:rsidTr="007E0A33">
                        <w:trPr>
                          <w:trHeight w:val="561"/>
                        </w:trPr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FF956FD" w14:textId="77777777" w:rsidR="00FF3851" w:rsidRDefault="00FF3851" w:rsidP="00FF3851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38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8AF024" w14:textId="77777777" w:rsidR="00FF3851" w:rsidRDefault="00FF3851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C2B72D0" w14:textId="77777777" w:rsidR="00FF3851" w:rsidRDefault="00FF3851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</w:tr>
                      <w:tr w:rsidR="00FF3851" w14:paraId="727637CE" w14:textId="77777777" w:rsidTr="007E0A33">
                        <w:trPr>
                          <w:trHeight w:val="463"/>
                        </w:trPr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85CFB2" w14:textId="77777777" w:rsidR="00FF3851" w:rsidRDefault="00FF3851" w:rsidP="00FF3851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38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7DD53A" w14:textId="77777777" w:rsidR="00FF3851" w:rsidRDefault="00FF3851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69EBB0" w14:textId="77777777" w:rsidR="00FF3851" w:rsidRDefault="00FF3851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</w:tr>
                      <w:tr w:rsidR="00FF3851" w14:paraId="10A3C320" w14:textId="77777777" w:rsidTr="007E0A33">
                        <w:trPr>
                          <w:trHeight w:val="519"/>
                        </w:trPr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47CB51" w14:textId="77777777" w:rsidR="00FF3851" w:rsidRDefault="00FF3851" w:rsidP="00FF3851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38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94FACD5" w14:textId="77777777" w:rsidR="00FF3851" w:rsidRDefault="00FF3851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A62903" w14:textId="77777777" w:rsidR="00FF3851" w:rsidRDefault="00FF3851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25DDAB6" w14:textId="77777777" w:rsidR="00FC7119" w:rsidRDefault="00FC7119" w:rsidP="00A0419B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625DDAB7" w14:textId="77777777" w:rsidR="00FC7119" w:rsidRDefault="00FC7119" w:rsidP="00A0419B">
                      <w:pPr>
                        <w:spacing w:line="1000" w:lineRule="exact"/>
                        <w:ind w:firstLineChars="131" w:firstLine="275"/>
                      </w:pPr>
                    </w:p>
                  </w:txbxContent>
                </v:textbox>
              </v:shape>
            </w:pict>
          </mc:Fallback>
        </mc:AlternateContent>
      </w:r>
      <w:r w:rsidR="00210329">
        <w:rPr>
          <w:noProof/>
        </w:rPr>
        <w:drawing>
          <wp:inline distT="0" distB="0" distL="0" distR="0" wp14:anchorId="625DDA99" wp14:editId="653A323B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D9F5" w14:textId="77777777" w:rsidR="00FC7119" w:rsidRPr="00D54D2D" w:rsidRDefault="00FC7119" w:rsidP="00E31283">
      <w:pPr>
        <w:jc w:val="center"/>
        <w:rPr>
          <w:rFonts w:eastAsia="黑体"/>
          <w:b/>
          <w:bCs/>
          <w:sz w:val="36"/>
        </w:rPr>
      </w:pPr>
      <w:r w:rsidRPr="00D54D2D">
        <w:rPr>
          <w:rFonts w:eastAsia="黑体" w:hint="eastAsia"/>
          <w:b/>
          <w:bCs/>
          <w:sz w:val="36"/>
        </w:rPr>
        <w:lastRenderedPageBreak/>
        <w:t>电子科技大学信息与软件工程学院</w:t>
      </w:r>
    </w:p>
    <w:p w14:paraId="625DD9F6" w14:textId="704A3E3D" w:rsidR="00FC7119" w:rsidRPr="00D54D2D" w:rsidRDefault="0045471C" w:rsidP="00B06380">
      <w:pPr>
        <w:jc w:val="center"/>
        <w:rPr>
          <w:rFonts w:eastAsia="黑体"/>
          <w:sz w:val="36"/>
        </w:rPr>
      </w:pPr>
      <w:r>
        <w:rPr>
          <w:rFonts w:eastAsia="黑体" w:hint="eastAsia"/>
          <w:b/>
          <w:bCs/>
          <w:sz w:val="36"/>
        </w:rPr>
        <w:t>综合设计</w:t>
      </w:r>
      <w:r>
        <w:rPr>
          <w:rFonts w:eastAsia="黑体" w:hint="eastAsia"/>
          <w:b/>
          <w:bCs/>
          <w:sz w:val="36"/>
        </w:rPr>
        <w:t>I</w:t>
      </w:r>
      <w:r w:rsidR="00574DFD">
        <w:rPr>
          <w:rFonts w:eastAsia="黑体"/>
          <w:b/>
          <w:bCs/>
          <w:sz w:val="36"/>
        </w:rPr>
        <w:t>II</w:t>
      </w:r>
      <w:r w:rsidR="00B83E29">
        <w:rPr>
          <w:rFonts w:eastAsia="黑体" w:hint="eastAsia"/>
          <w:b/>
          <w:bCs/>
          <w:sz w:val="36"/>
        </w:rPr>
        <w:t>报告</w:t>
      </w:r>
      <w:r w:rsidR="00FC7119" w:rsidRPr="00D54D2D">
        <w:rPr>
          <w:rFonts w:eastAsia="黑体" w:hint="eastAsia"/>
          <w:b/>
          <w:bCs/>
          <w:sz w:val="36"/>
        </w:rPr>
        <w:t>检查表</w:t>
      </w:r>
    </w:p>
    <w:p w14:paraId="625DD9F7" w14:textId="42EC3E0B" w:rsidR="00FC7119" w:rsidRDefault="0045471C" w:rsidP="00233DF5">
      <w:pPr>
        <w:pStyle w:val="a9"/>
        <w:numPr>
          <w:ilvl w:val="0"/>
          <w:numId w:val="3"/>
        </w:numPr>
        <w:spacing w:beforeLines="50" w:before="156" w:line="400" w:lineRule="exact"/>
        <w:ind w:firstLineChars="0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综合设计</w:t>
      </w:r>
      <w:r>
        <w:rPr>
          <w:rFonts w:eastAsia="仿宋" w:hint="eastAsia"/>
          <w:b/>
          <w:bCs/>
          <w:sz w:val="28"/>
          <w:szCs w:val="28"/>
        </w:rPr>
        <w:t>I</w:t>
      </w:r>
      <w:r w:rsidR="007D7E5C">
        <w:rPr>
          <w:rFonts w:eastAsia="仿宋"/>
          <w:b/>
          <w:bCs/>
          <w:sz w:val="28"/>
          <w:szCs w:val="28"/>
        </w:rPr>
        <w:t>II</w:t>
      </w:r>
      <w:r w:rsidR="00B83E29">
        <w:rPr>
          <w:rFonts w:eastAsia="仿宋" w:hint="eastAsia"/>
          <w:b/>
          <w:bCs/>
          <w:sz w:val="28"/>
          <w:szCs w:val="28"/>
        </w:rPr>
        <w:t>报告</w:t>
      </w:r>
      <w:r>
        <w:rPr>
          <w:rFonts w:eastAsia="仿宋" w:hint="eastAsia"/>
          <w:b/>
          <w:bCs/>
          <w:sz w:val="28"/>
          <w:szCs w:val="28"/>
        </w:rPr>
        <w:t>检查</w:t>
      </w:r>
      <w:r w:rsidR="00FC7119" w:rsidRPr="00D54D2D">
        <w:rPr>
          <w:rFonts w:eastAsia="仿宋" w:hint="eastAsia"/>
          <w:b/>
          <w:bCs/>
          <w:sz w:val="28"/>
          <w:szCs w:val="28"/>
        </w:rPr>
        <w:t>教师评分：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"/>
        <w:gridCol w:w="876"/>
        <w:gridCol w:w="708"/>
        <w:gridCol w:w="707"/>
        <w:gridCol w:w="3060"/>
        <w:gridCol w:w="1418"/>
        <w:gridCol w:w="1134"/>
      </w:tblGrid>
      <w:tr w:rsidR="0045471C" w14:paraId="17689E3A" w14:textId="77777777" w:rsidTr="00E42D8B">
        <w:trPr>
          <w:trHeight w:val="171"/>
        </w:trPr>
        <w:tc>
          <w:tcPr>
            <w:tcW w:w="427" w:type="dxa"/>
            <w:vAlign w:val="center"/>
          </w:tcPr>
          <w:p w14:paraId="2033A839" w14:textId="77777777" w:rsidR="0045471C" w:rsidRDefault="0045471C" w:rsidP="00D73598">
            <w:pPr>
              <w:spacing w:line="24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876" w:type="dxa"/>
            <w:vAlign w:val="center"/>
          </w:tcPr>
          <w:p w14:paraId="78C94342" w14:textId="5DCEA6A3" w:rsidR="0045471C" w:rsidRPr="00DB608B" w:rsidRDefault="0045471C" w:rsidP="00D73598">
            <w:pPr>
              <w:spacing w:line="24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/>
            </w:r>
            <w:r>
              <w:rPr>
                <w:rFonts w:eastAsia="仿宋" w:hint="eastAsia"/>
                <w:b/>
                <w:szCs w:val="24"/>
              </w:rPr>
              <w:t>项目</w:t>
            </w:r>
          </w:p>
        </w:tc>
        <w:tc>
          <w:tcPr>
            <w:tcW w:w="708" w:type="dxa"/>
            <w:vAlign w:val="center"/>
          </w:tcPr>
          <w:p w14:paraId="5C262FCA" w14:textId="77777777" w:rsidR="0045471C" w:rsidRPr="00DB608B" w:rsidRDefault="0045471C" w:rsidP="00D73598">
            <w:pPr>
              <w:spacing w:line="24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7" w:type="dxa"/>
            <w:vAlign w:val="center"/>
          </w:tcPr>
          <w:p w14:paraId="4004391E" w14:textId="77777777" w:rsidR="0045471C" w:rsidRPr="006C24D8" w:rsidRDefault="0045471C" w:rsidP="00D73598">
            <w:pPr>
              <w:spacing w:line="24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4478" w:type="dxa"/>
            <w:gridSpan w:val="2"/>
            <w:vAlign w:val="center"/>
          </w:tcPr>
          <w:p w14:paraId="7D0FFA7A" w14:textId="77777777" w:rsidR="0045471C" w:rsidRPr="006C24D8" w:rsidRDefault="0045471C" w:rsidP="00D73598">
            <w:pPr>
              <w:spacing w:line="24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1134" w:type="dxa"/>
          </w:tcPr>
          <w:p w14:paraId="44E4C50F" w14:textId="77777777" w:rsidR="0045471C" w:rsidRDefault="0045471C" w:rsidP="00D73598">
            <w:pPr>
              <w:spacing w:line="24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得分</w:t>
            </w:r>
          </w:p>
        </w:tc>
      </w:tr>
      <w:tr w:rsidR="0045471C" w:rsidRPr="00CE71D3" w14:paraId="45E8BC0F" w14:textId="77777777" w:rsidTr="002B499D">
        <w:trPr>
          <w:trHeight w:val="20"/>
        </w:trPr>
        <w:tc>
          <w:tcPr>
            <w:tcW w:w="427" w:type="dxa"/>
            <w:vAlign w:val="center"/>
          </w:tcPr>
          <w:p w14:paraId="238ADF61" w14:textId="204EC24E" w:rsidR="0045471C" w:rsidRPr="00CE71D3" w:rsidRDefault="0045471C" w:rsidP="00D73598">
            <w:pPr>
              <w:spacing w:beforeLines="20" w:before="62" w:afterLines="20" w:after="62" w:line="240" w:lineRule="exact"/>
              <w:jc w:val="center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76" w:type="dxa"/>
            <w:vAlign w:val="center"/>
          </w:tcPr>
          <w:p w14:paraId="21A84A95" w14:textId="48D4623F" w:rsidR="0045471C" w:rsidRPr="00CE71D3" w:rsidRDefault="00EA5D39" w:rsidP="00DC23CD">
            <w:pPr>
              <w:spacing w:beforeLines="20" w:before="62" w:afterLines="20" w:after="62" w:line="240" w:lineRule="exact"/>
              <w:rPr>
                <w:rFonts w:eastAsia="仿宋"/>
                <w:sz w:val="20"/>
                <w:szCs w:val="20"/>
              </w:rPr>
            </w:pPr>
            <w:r>
              <w:rPr>
                <w:rFonts w:ascii="华文楷体" w:eastAsia="华文楷体" w:hAnsi="华文楷体"/>
                <w:kern w:val="0"/>
                <w:szCs w:val="21"/>
              </w:rPr>
              <w:t>复杂工程问题归纳与实施方案可行性研究</w:t>
            </w:r>
          </w:p>
        </w:tc>
        <w:tc>
          <w:tcPr>
            <w:tcW w:w="708" w:type="dxa"/>
            <w:vAlign w:val="center"/>
          </w:tcPr>
          <w:p w14:paraId="5041EE66" w14:textId="0CF54880" w:rsidR="0045471C" w:rsidRPr="00CE71D3" w:rsidRDefault="0045471C" w:rsidP="00D73598">
            <w:pPr>
              <w:spacing w:line="24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0C63A8B5" w14:textId="72E8848B" w:rsidR="0045471C" w:rsidRPr="00CE71D3" w:rsidRDefault="0045471C" w:rsidP="00D73598">
            <w:pPr>
              <w:spacing w:line="24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664BDF93" w14:textId="7B859932" w:rsidR="0045471C" w:rsidRPr="00CE71D3" w:rsidRDefault="002B499D" w:rsidP="0057043B">
            <w:pPr>
              <w:spacing w:line="240" w:lineRule="exact"/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2B499D">
              <w:rPr>
                <w:rFonts w:eastAsia="仿宋"/>
                <w:sz w:val="20"/>
                <w:szCs w:val="20"/>
              </w:rPr>
              <w:t>能够</w:t>
            </w:r>
            <w:r w:rsidRPr="002B499D">
              <w:rPr>
                <w:rFonts w:eastAsia="仿宋" w:hint="eastAsia"/>
                <w:sz w:val="20"/>
                <w:szCs w:val="20"/>
              </w:rPr>
              <w:t>针对</w:t>
            </w:r>
            <w:r w:rsidR="00EA5D39">
              <w:rPr>
                <w:rFonts w:eastAsia="仿宋"/>
                <w:sz w:val="20"/>
                <w:szCs w:val="20"/>
              </w:rPr>
              <w:t>复杂工程问题</w:t>
            </w:r>
            <w:r w:rsidR="00EA5D39">
              <w:rPr>
                <w:rFonts w:eastAsia="仿宋" w:hint="eastAsia"/>
                <w:sz w:val="20"/>
                <w:szCs w:val="20"/>
              </w:rPr>
              <w:t>进行</w:t>
            </w:r>
            <w:r w:rsidR="00EA5D39">
              <w:rPr>
                <w:rFonts w:eastAsia="仿宋"/>
                <w:sz w:val="20"/>
                <w:szCs w:val="20"/>
              </w:rPr>
              <w:t>归纳总结</w:t>
            </w:r>
            <w:r w:rsidRPr="002B499D">
              <w:rPr>
                <w:rFonts w:eastAsia="仿宋" w:hint="eastAsia"/>
                <w:sz w:val="20"/>
                <w:szCs w:val="20"/>
              </w:rPr>
              <w:t>，</w:t>
            </w:r>
            <w:r w:rsidR="0057043B">
              <w:rPr>
                <w:rFonts w:eastAsia="仿宋" w:hint="eastAsia"/>
                <w:sz w:val="20"/>
                <w:szCs w:val="20"/>
              </w:rPr>
              <w:t>提出需求定义；针对需求提出</w:t>
            </w:r>
            <w:r w:rsidR="00EA5D39">
              <w:rPr>
                <w:rFonts w:eastAsia="仿宋"/>
                <w:sz w:val="20"/>
                <w:szCs w:val="20"/>
              </w:rPr>
              <w:t>实施方案并进行可行性研究</w:t>
            </w:r>
          </w:p>
        </w:tc>
        <w:tc>
          <w:tcPr>
            <w:tcW w:w="1418" w:type="dxa"/>
            <w:vAlign w:val="center"/>
          </w:tcPr>
          <w:p w14:paraId="3B252B68" w14:textId="77777777" w:rsidR="009C5D1A" w:rsidRPr="00D54D2D" w:rsidRDefault="009C5D1A" w:rsidP="009C5D1A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[9,10]</w:t>
            </w:r>
          </w:p>
          <w:p w14:paraId="1BFF1644" w14:textId="77777777" w:rsidR="009C5D1A" w:rsidRPr="00D54D2D" w:rsidRDefault="009C5D1A" w:rsidP="009C5D1A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[7,9)</w:t>
            </w:r>
          </w:p>
          <w:p w14:paraId="2405EE3F" w14:textId="77777777" w:rsidR="009C5D1A" w:rsidRPr="00D54D2D" w:rsidRDefault="009C5D1A" w:rsidP="009C5D1A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 w:rsidRPr="00D54D2D">
              <w:rPr>
                <w:rFonts w:eastAsia="仿宋"/>
                <w:sz w:val="20"/>
                <w:szCs w:val="20"/>
              </w:rPr>
              <w:t>[5,7)</w:t>
            </w:r>
          </w:p>
          <w:p w14:paraId="12919B90" w14:textId="77777777" w:rsidR="009C5D1A" w:rsidRPr="00D54D2D" w:rsidRDefault="009C5D1A" w:rsidP="009C5D1A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[3,5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  <w:p w14:paraId="2ADA6733" w14:textId="7709B162" w:rsidR="0045471C" w:rsidRPr="00CE71D3" w:rsidRDefault="009C5D1A" w:rsidP="009C5D1A">
            <w:pPr>
              <w:spacing w:line="240" w:lineRule="exact"/>
              <w:jc w:val="lef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Pr="00D54D2D">
              <w:rPr>
                <w:rFonts w:eastAsia="仿宋"/>
                <w:sz w:val="20"/>
                <w:szCs w:val="20"/>
              </w:rPr>
              <w:t>[0,3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</w:tc>
        <w:tc>
          <w:tcPr>
            <w:tcW w:w="1134" w:type="dxa"/>
            <w:vAlign w:val="center"/>
          </w:tcPr>
          <w:p w14:paraId="26487CCE" w14:textId="77777777" w:rsidR="0045471C" w:rsidRPr="00CE71D3" w:rsidRDefault="0045471C" w:rsidP="00D73598">
            <w:pPr>
              <w:spacing w:line="24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EA5D39" w:rsidRPr="00CE71D3" w14:paraId="0A1BC1C2" w14:textId="77777777" w:rsidTr="002B499D">
        <w:trPr>
          <w:trHeight w:val="20"/>
        </w:trPr>
        <w:tc>
          <w:tcPr>
            <w:tcW w:w="427" w:type="dxa"/>
            <w:vAlign w:val="center"/>
          </w:tcPr>
          <w:p w14:paraId="55064008" w14:textId="1ED5305B" w:rsidR="00EA5D39" w:rsidRPr="00D54D2D" w:rsidRDefault="00EA5D39" w:rsidP="00D73598">
            <w:pPr>
              <w:spacing w:beforeLines="20" w:before="62" w:afterLines="20" w:after="62" w:line="24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76" w:type="dxa"/>
            <w:vAlign w:val="center"/>
          </w:tcPr>
          <w:p w14:paraId="6BD346AC" w14:textId="518665CB" w:rsidR="00EA5D39" w:rsidRDefault="00EA5D39" w:rsidP="00D73598">
            <w:pPr>
              <w:spacing w:beforeLines="20" w:before="62" w:afterLines="20" w:after="62" w:line="240" w:lineRule="exact"/>
              <w:jc w:val="center"/>
              <w:rPr>
                <w:rFonts w:ascii="华文楷体" w:eastAsia="华文楷体" w:hAnsi="华文楷体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针对复杂工程问题的</w:t>
            </w:r>
            <w:r w:rsidR="001C5C4D">
              <w:rPr>
                <w:rFonts w:ascii="华文楷体" w:eastAsia="华文楷体" w:hAnsi="华文楷体" w:hint="eastAsia"/>
                <w:szCs w:val="21"/>
              </w:rPr>
              <w:t>方案设计</w:t>
            </w:r>
          </w:p>
        </w:tc>
        <w:tc>
          <w:tcPr>
            <w:tcW w:w="708" w:type="dxa"/>
            <w:vAlign w:val="center"/>
          </w:tcPr>
          <w:p w14:paraId="234B3789" w14:textId="5B0FE7FE" w:rsidR="00EA5D39" w:rsidRPr="00D54D2D" w:rsidRDefault="00EA5D39" w:rsidP="00D73598">
            <w:pPr>
              <w:spacing w:line="240" w:lineRule="exact"/>
              <w:jc w:val="center"/>
              <w:rPr>
                <w:rFonts w:eastAsia="仿宋"/>
                <w:szCs w:val="21"/>
              </w:rPr>
            </w:pPr>
          </w:p>
        </w:tc>
        <w:tc>
          <w:tcPr>
            <w:tcW w:w="707" w:type="dxa"/>
            <w:vAlign w:val="center"/>
          </w:tcPr>
          <w:p w14:paraId="179E50C6" w14:textId="77777777" w:rsidR="00EA5D39" w:rsidRPr="00D54D2D" w:rsidRDefault="00EA5D39" w:rsidP="00D73598">
            <w:pPr>
              <w:spacing w:line="24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2F8D72C7" w14:textId="25CFD2B1" w:rsidR="00EA5D39" w:rsidRPr="002B499D" w:rsidRDefault="00EA5D39" w:rsidP="00D40810">
            <w:pPr>
              <w:spacing w:line="240" w:lineRule="exact"/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D40810">
              <w:rPr>
                <w:rFonts w:eastAsia="仿宋" w:hint="eastAsia"/>
                <w:sz w:val="20"/>
                <w:szCs w:val="20"/>
              </w:rPr>
              <w:t>能够针对复杂软件工程问题，设计满足特定需求的总体设计和详细设计</w:t>
            </w:r>
            <w:r w:rsidR="000F6729">
              <w:rPr>
                <w:rFonts w:eastAsia="仿宋" w:hint="eastAsia"/>
                <w:sz w:val="20"/>
                <w:szCs w:val="20"/>
              </w:rPr>
              <w:t>；</w:t>
            </w:r>
          </w:p>
        </w:tc>
        <w:tc>
          <w:tcPr>
            <w:tcW w:w="1418" w:type="dxa"/>
            <w:vAlign w:val="center"/>
          </w:tcPr>
          <w:p w14:paraId="647B4D54" w14:textId="77777777" w:rsidR="00EA5D39" w:rsidRPr="00D54D2D" w:rsidRDefault="00EA5D39" w:rsidP="00D73598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[18,20]</w:t>
            </w:r>
          </w:p>
          <w:p w14:paraId="6952891F" w14:textId="77777777" w:rsidR="00EA5D39" w:rsidRPr="00D54D2D" w:rsidRDefault="00EA5D39" w:rsidP="00D73598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[14,18)</w:t>
            </w:r>
          </w:p>
          <w:p w14:paraId="1E6362E6" w14:textId="77777777" w:rsidR="00EA5D39" w:rsidRPr="00D54D2D" w:rsidRDefault="00EA5D39" w:rsidP="00D73598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 w:rsidRPr="00D54D2D">
              <w:rPr>
                <w:rFonts w:eastAsia="仿宋"/>
                <w:sz w:val="20"/>
                <w:szCs w:val="20"/>
              </w:rPr>
              <w:t>[10,14)</w:t>
            </w:r>
          </w:p>
          <w:p w14:paraId="65D5D5F6" w14:textId="1516080D" w:rsidR="00EA5D39" w:rsidRPr="00D54D2D" w:rsidRDefault="00EA5D39" w:rsidP="00D73598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[06,10</w:t>
            </w:r>
            <w:r w:rsidR="00E35028">
              <w:rPr>
                <w:rFonts w:eastAsia="仿宋"/>
                <w:sz w:val="20"/>
                <w:szCs w:val="20"/>
              </w:rPr>
              <w:t>]</w:t>
            </w:r>
          </w:p>
          <w:p w14:paraId="607914A2" w14:textId="65A80C81" w:rsidR="00EA5D39" w:rsidRPr="00D54D2D" w:rsidRDefault="00EA5D39" w:rsidP="00D73598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Pr="00D54D2D">
              <w:rPr>
                <w:rFonts w:eastAsia="仿宋"/>
                <w:sz w:val="20"/>
                <w:szCs w:val="20"/>
              </w:rPr>
              <w:t>[0,06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</w:tc>
        <w:tc>
          <w:tcPr>
            <w:tcW w:w="1134" w:type="dxa"/>
            <w:vAlign w:val="center"/>
          </w:tcPr>
          <w:p w14:paraId="20196A9D" w14:textId="7C6D463F" w:rsidR="00EA5D39" w:rsidRPr="00CE71D3" w:rsidRDefault="00EA5D39" w:rsidP="00D73598">
            <w:pPr>
              <w:spacing w:line="24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30EA2" w:rsidRPr="00CE71D3" w14:paraId="4441CE32" w14:textId="77777777" w:rsidTr="002B499D">
        <w:trPr>
          <w:trHeight w:val="20"/>
        </w:trPr>
        <w:tc>
          <w:tcPr>
            <w:tcW w:w="427" w:type="dxa"/>
            <w:vAlign w:val="center"/>
          </w:tcPr>
          <w:p w14:paraId="720B4FAB" w14:textId="5C37C4CD" w:rsidR="00830EA2" w:rsidRDefault="00830EA2" w:rsidP="00830EA2">
            <w:pPr>
              <w:spacing w:beforeLines="20" w:before="62" w:afterLines="20" w:after="62" w:line="24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76" w:type="dxa"/>
            <w:vAlign w:val="center"/>
          </w:tcPr>
          <w:p w14:paraId="36FC4B88" w14:textId="4C4E8FC5" w:rsidR="00830EA2" w:rsidRDefault="00830EA2" w:rsidP="00830EA2">
            <w:pPr>
              <w:spacing w:beforeLines="20" w:before="62" w:afterLines="20" w:after="62" w:line="24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针对复杂工程问题的方案实现</w:t>
            </w:r>
          </w:p>
        </w:tc>
        <w:tc>
          <w:tcPr>
            <w:tcW w:w="708" w:type="dxa"/>
            <w:vAlign w:val="center"/>
          </w:tcPr>
          <w:p w14:paraId="07EA765A" w14:textId="691300D7" w:rsidR="00830EA2" w:rsidRPr="00D54D2D" w:rsidRDefault="007D5431" w:rsidP="00830EA2">
            <w:pPr>
              <w:spacing w:line="240" w:lineRule="exact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A</w:t>
            </w:r>
            <w:r>
              <w:rPr>
                <w:rFonts w:eastAsia="仿宋"/>
                <w:szCs w:val="21"/>
              </w:rPr>
              <w:t>O</w:t>
            </w:r>
            <w:r w:rsidR="00893D97">
              <w:rPr>
                <w:rFonts w:eastAsia="仿宋"/>
                <w:szCs w:val="21"/>
              </w:rPr>
              <w:t>1</w:t>
            </w:r>
          </w:p>
        </w:tc>
        <w:tc>
          <w:tcPr>
            <w:tcW w:w="707" w:type="dxa"/>
            <w:vAlign w:val="center"/>
          </w:tcPr>
          <w:p w14:paraId="48CB1B49" w14:textId="77777777" w:rsidR="00830EA2" w:rsidRPr="00D54D2D" w:rsidRDefault="00830EA2" w:rsidP="00830EA2">
            <w:pPr>
              <w:spacing w:line="24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2E28906" w14:textId="601E0E76" w:rsidR="00830EA2" w:rsidRPr="00D40810" w:rsidRDefault="00830EA2" w:rsidP="001C5C4D">
            <w:pPr>
              <w:spacing w:line="240" w:lineRule="exact"/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1C5C4D">
              <w:rPr>
                <w:rFonts w:eastAsia="仿宋" w:hint="eastAsia"/>
                <w:sz w:val="20"/>
                <w:szCs w:val="20"/>
              </w:rPr>
              <w:t>能够根据软件系统的应用场景，选择合适的开发环境、工具与技术标准进行软件系统的开发；代码规范，实现所设计功能。</w:t>
            </w:r>
          </w:p>
        </w:tc>
        <w:tc>
          <w:tcPr>
            <w:tcW w:w="1418" w:type="dxa"/>
            <w:vAlign w:val="center"/>
          </w:tcPr>
          <w:p w14:paraId="1472502F" w14:textId="77777777" w:rsidR="001C5C4D" w:rsidRPr="00D54D2D" w:rsidRDefault="001C5C4D" w:rsidP="001C5C4D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[18,20]</w:t>
            </w:r>
          </w:p>
          <w:p w14:paraId="007AE3AF" w14:textId="77777777" w:rsidR="001C5C4D" w:rsidRPr="00D54D2D" w:rsidRDefault="001C5C4D" w:rsidP="001C5C4D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[14,18)</w:t>
            </w:r>
          </w:p>
          <w:p w14:paraId="057D646E" w14:textId="77777777" w:rsidR="001C5C4D" w:rsidRPr="00D54D2D" w:rsidRDefault="001C5C4D" w:rsidP="001C5C4D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 w:rsidRPr="00D54D2D">
              <w:rPr>
                <w:rFonts w:eastAsia="仿宋"/>
                <w:sz w:val="20"/>
                <w:szCs w:val="20"/>
              </w:rPr>
              <w:t>[10,14)</w:t>
            </w:r>
          </w:p>
          <w:p w14:paraId="368277C0" w14:textId="77777777" w:rsidR="001C5C4D" w:rsidRPr="00D54D2D" w:rsidRDefault="001C5C4D" w:rsidP="001C5C4D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[06,10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  <w:p w14:paraId="37AF8C4A" w14:textId="4638D108" w:rsidR="00830EA2" w:rsidRPr="00D54D2D" w:rsidRDefault="001C5C4D" w:rsidP="001C5C4D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Pr="00D54D2D">
              <w:rPr>
                <w:rFonts w:eastAsia="仿宋"/>
                <w:sz w:val="20"/>
                <w:szCs w:val="20"/>
              </w:rPr>
              <w:t>[0,06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</w:tc>
        <w:tc>
          <w:tcPr>
            <w:tcW w:w="1134" w:type="dxa"/>
            <w:vAlign w:val="center"/>
          </w:tcPr>
          <w:p w14:paraId="64A5B5F1" w14:textId="22A79FF6" w:rsidR="00830EA2" w:rsidRPr="00CE71D3" w:rsidRDefault="00830EA2" w:rsidP="00830EA2">
            <w:pPr>
              <w:spacing w:line="24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30EA2" w:rsidRPr="00CE71D3" w14:paraId="5E06731F" w14:textId="77777777" w:rsidTr="00E42D8B">
        <w:trPr>
          <w:trHeight w:val="20"/>
        </w:trPr>
        <w:tc>
          <w:tcPr>
            <w:tcW w:w="427" w:type="dxa"/>
            <w:vAlign w:val="center"/>
          </w:tcPr>
          <w:p w14:paraId="23CEA3CD" w14:textId="1D7FE70C" w:rsidR="00830EA2" w:rsidRPr="00CE71D3" w:rsidRDefault="00830EA2" w:rsidP="00830EA2">
            <w:pPr>
              <w:spacing w:beforeLines="20" w:before="62" w:afterLines="20" w:after="62" w:line="24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76" w:type="dxa"/>
            <w:vAlign w:val="center"/>
          </w:tcPr>
          <w:p w14:paraId="496EA9EB" w14:textId="28B0E342" w:rsidR="00830EA2" w:rsidRPr="00CE71D3" w:rsidRDefault="00830EA2" w:rsidP="00830EA2">
            <w:pPr>
              <w:spacing w:beforeLines="20" w:before="62" w:afterLines="20" w:after="62" w:line="240" w:lineRule="exact"/>
              <w:jc w:val="center"/>
              <w:rPr>
                <w:rFonts w:eastAsia="仿宋"/>
                <w:sz w:val="20"/>
                <w:szCs w:val="20"/>
              </w:rPr>
            </w:pPr>
            <w:r w:rsidRPr="007E10AE">
              <w:rPr>
                <w:rFonts w:ascii="华文楷体" w:eastAsia="华文楷体" w:hAnsi="华文楷体" w:hint="eastAsia"/>
                <w:szCs w:val="21"/>
              </w:rPr>
              <w:t>针对模块与流程的测试环境构建与测试驱动开发</w:t>
            </w:r>
          </w:p>
        </w:tc>
        <w:tc>
          <w:tcPr>
            <w:tcW w:w="708" w:type="dxa"/>
            <w:vAlign w:val="center"/>
          </w:tcPr>
          <w:p w14:paraId="357969EC" w14:textId="2247446F" w:rsidR="00830EA2" w:rsidRPr="00CE71D3" w:rsidRDefault="007D5431" w:rsidP="00830EA2">
            <w:pPr>
              <w:spacing w:line="24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A</w:t>
            </w:r>
            <w:r>
              <w:rPr>
                <w:rFonts w:eastAsia="仿宋"/>
                <w:sz w:val="20"/>
                <w:szCs w:val="20"/>
              </w:rPr>
              <w:t>O</w:t>
            </w:r>
            <w:r w:rsidR="006D18EF"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707" w:type="dxa"/>
            <w:vAlign w:val="center"/>
          </w:tcPr>
          <w:p w14:paraId="0DE15C80" w14:textId="06EB909C" w:rsidR="00830EA2" w:rsidRPr="00CE71D3" w:rsidRDefault="00830EA2" w:rsidP="00830EA2">
            <w:pPr>
              <w:spacing w:line="24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9A66535" w14:textId="480C28BC" w:rsidR="00830EA2" w:rsidRPr="00CE71D3" w:rsidRDefault="006D18EF" w:rsidP="006D18EF">
            <w:pPr>
              <w:spacing w:line="240" w:lineRule="exact"/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6D18EF">
              <w:rPr>
                <w:rFonts w:eastAsia="仿宋"/>
                <w:sz w:val="20"/>
                <w:szCs w:val="20"/>
              </w:rPr>
              <w:t>在单元测试</w:t>
            </w:r>
            <w:r w:rsidRPr="006D18EF">
              <w:rPr>
                <w:rFonts w:eastAsia="仿宋" w:hint="eastAsia"/>
                <w:sz w:val="20"/>
                <w:szCs w:val="20"/>
              </w:rPr>
              <w:t>中</w:t>
            </w:r>
            <w:r w:rsidRPr="006D18EF">
              <w:rPr>
                <w:rFonts w:eastAsia="仿宋"/>
                <w:sz w:val="20"/>
                <w:szCs w:val="20"/>
              </w:rPr>
              <w:t>能够开发相应技术工具</w:t>
            </w:r>
            <w:r w:rsidRPr="006D18EF">
              <w:rPr>
                <w:rFonts w:eastAsia="仿宋" w:hint="eastAsia"/>
                <w:sz w:val="20"/>
                <w:szCs w:val="20"/>
              </w:rPr>
              <w:t>，</w:t>
            </w:r>
            <w:r w:rsidRPr="006D18EF">
              <w:rPr>
                <w:rFonts w:eastAsia="仿宋"/>
                <w:sz w:val="20"/>
                <w:szCs w:val="20"/>
              </w:rPr>
              <w:t>构建测试环节</w:t>
            </w:r>
            <w:r w:rsidRPr="006D18EF">
              <w:rPr>
                <w:rFonts w:eastAsia="仿宋" w:hint="eastAsia"/>
                <w:sz w:val="20"/>
                <w:szCs w:val="20"/>
              </w:rPr>
              <w:t>，</w:t>
            </w:r>
            <w:r w:rsidRPr="006D18EF">
              <w:rPr>
                <w:rFonts w:eastAsia="仿宋"/>
                <w:sz w:val="20"/>
                <w:szCs w:val="20"/>
              </w:rPr>
              <w:t>同时构造测试数据对运行结果进行预测和模拟</w:t>
            </w:r>
            <w:r w:rsidRPr="006D18EF">
              <w:rPr>
                <w:rFonts w:eastAsia="仿宋" w:hint="eastAsia"/>
                <w:sz w:val="20"/>
                <w:szCs w:val="20"/>
              </w:rPr>
              <w:t>；在集成测试中能够构建测试环境，</w:t>
            </w:r>
            <w:r w:rsidRPr="006D18EF">
              <w:rPr>
                <w:rFonts w:eastAsia="仿宋"/>
                <w:sz w:val="20"/>
                <w:szCs w:val="20"/>
              </w:rPr>
              <w:t>同时构造测试数据对运行结果进行预测和模拟</w:t>
            </w:r>
          </w:p>
        </w:tc>
        <w:tc>
          <w:tcPr>
            <w:tcW w:w="1418" w:type="dxa"/>
            <w:vAlign w:val="center"/>
          </w:tcPr>
          <w:p w14:paraId="1B632DA0" w14:textId="77777777" w:rsidR="001C5C4D" w:rsidRPr="00D54D2D" w:rsidRDefault="001C5C4D" w:rsidP="001C5C4D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[18,20]</w:t>
            </w:r>
          </w:p>
          <w:p w14:paraId="46DA1FA0" w14:textId="77777777" w:rsidR="001C5C4D" w:rsidRPr="00D54D2D" w:rsidRDefault="001C5C4D" w:rsidP="001C5C4D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[14,18)</w:t>
            </w:r>
          </w:p>
          <w:p w14:paraId="38FC286C" w14:textId="77777777" w:rsidR="001C5C4D" w:rsidRPr="00D54D2D" w:rsidRDefault="001C5C4D" w:rsidP="001C5C4D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 w:rsidRPr="00D54D2D">
              <w:rPr>
                <w:rFonts w:eastAsia="仿宋"/>
                <w:sz w:val="20"/>
                <w:szCs w:val="20"/>
              </w:rPr>
              <w:t>[10,14)</w:t>
            </w:r>
          </w:p>
          <w:p w14:paraId="3CA79545" w14:textId="77777777" w:rsidR="001C5C4D" w:rsidRPr="00D54D2D" w:rsidRDefault="001C5C4D" w:rsidP="001C5C4D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[06,10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  <w:p w14:paraId="6356C272" w14:textId="04165056" w:rsidR="00830EA2" w:rsidRPr="00CE71D3" w:rsidRDefault="001C5C4D" w:rsidP="001C5C4D">
            <w:pPr>
              <w:spacing w:line="240" w:lineRule="exact"/>
              <w:jc w:val="lef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Pr="00D54D2D">
              <w:rPr>
                <w:rFonts w:eastAsia="仿宋"/>
                <w:sz w:val="20"/>
                <w:szCs w:val="20"/>
              </w:rPr>
              <w:t>[0,06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</w:tc>
        <w:tc>
          <w:tcPr>
            <w:tcW w:w="1134" w:type="dxa"/>
            <w:vAlign w:val="center"/>
          </w:tcPr>
          <w:p w14:paraId="43D503FA" w14:textId="77777777" w:rsidR="00830EA2" w:rsidRPr="00CE71D3" w:rsidRDefault="00830EA2" w:rsidP="00830EA2">
            <w:pPr>
              <w:spacing w:line="24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30EA2" w:rsidRPr="00CE71D3" w14:paraId="240D4AEB" w14:textId="77777777" w:rsidTr="00E42D8B">
        <w:trPr>
          <w:trHeight w:val="20"/>
        </w:trPr>
        <w:tc>
          <w:tcPr>
            <w:tcW w:w="427" w:type="dxa"/>
            <w:vAlign w:val="center"/>
          </w:tcPr>
          <w:p w14:paraId="387B5C48" w14:textId="31096FF7" w:rsidR="00830EA2" w:rsidRPr="00CE71D3" w:rsidRDefault="00F320BF" w:rsidP="00830EA2">
            <w:pPr>
              <w:spacing w:beforeLines="20" w:before="62" w:afterLines="20" w:after="62" w:line="24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876" w:type="dxa"/>
            <w:vAlign w:val="center"/>
          </w:tcPr>
          <w:p w14:paraId="6F8FFED6" w14:textId="0DF1C1D1" w:rsidR="00830EA2" w:rsidRPr="00CE71D3" w:rsidRDefault="00830EA2" w:rsidP="00830EA2">
            <w:pPr>
              <w:spacing w:beforeLines="20" w:before="62" w:afterLines="20" w:after="62" w:line="240" w:lineRule="exact"/>
              <w:jc w:val="center"/>
              <w:rPr>
                <w:rFonts w:eastAsia="仿宋"/>
                <w:sz w:val="20"/>
                <w:szCs w:val="20"/>
              </w:rPr>
            </w:pPr>
            <w:r w:rsidRPr="00606405">
              <w:rPr>
                <w:rFonts w:ascii="华文楷体" w:eastAsia="华文楷体" w:hAnsi="华文楷体" w:hint="eastAsia"/>
                <w:szCs w:val="21"/>
              </w:rPr>
              <w:t>知识技能学习情况</w:t>
            </w:r>
          </w:p>
        </w:tc>
        <w:tc>
          <w:tcPr>
            <w:tcW w:w="708" w:type="dxa"/>
            <w:vAlign w:val="center"/>
          </w:tcPr>
          <w:p w14:paraId="023038EE" w14:textId="1EBE33E6" w:rsidR="00830EA2" w:rsidRPr="00CE71D3" w:rsidRDefault="00830EA2" w:rsidP="00830EA2">
            <w:pPr>
              <w:spacing w:line="24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0F04A634" w14:textId="07A9F8E6" w:rsidR="00830EA2" w:rsidRPr="00CE71D3" w:rsidRDefault="00830EA2" w:rsidP="00830EA2">
            <w:pPr>
              <w:spacing w:line="24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068E505" w14:textId="345AD80F" w:rsidR="00830EA2" w:rsidRPr="00CE71D3" w:rsidRDefault="001C5C4D" w:rsidP="001C5C4D">
            <w:pPr>
              <w:spacing w:line="240" w:lineRule="exact"/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1C5C4D">
              <w:rPr>
                <w:rFonts w:eastAsia="仿宋" w:hint="eastAsia"/>
                <w:sz w:val="20"/>
                <w:szCs w:val="20"/>
              </w:rPr>
              <w:t>能对文献和书籍进行查阅、分析和总结，寻求相应问题的解决方案</w:t>
            </w:r>
          </w:p>
        </w:tc>
        <w:tc>
          <w:tcPr>
            <w:tcW w:w="1418" w:type="dxa"/>
            <w:vAlign w:val="center"/>
          </w:tcPr>
          <w:p w14:paraId="1DB8838A" w14:textId="77777777" w:rsidR="00830EA2" w:rsidRPr="00D54D2D" w:rsidRDefault="00830EA2" w:rsidP="00830EA2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[9,10]</w:t>
            </w:r>
          </w:p>
          <w:p w14:paraId="4A9B18D4" w14:textId="77777777" w:rsidR="00830EA2" w:rsidRPr="00D54D2D" w:rsidRDefault="00830EA2" w:rsidP="00830EA2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[7,9)</w:t>
            </w:r>
          </w:p>
          <w:p w14:paraId="3B1452BC" w14:textId="77777777" w:rsidR="00830EA2" w:rsidRPr="00D54D2D" w:rsidRDefault="00830EA2" w:rsidP="00830EA2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 w:rsidRPr="00D54D2D">
              <w:rPr>
                <w:rFonts w:eastAsia="仿宋"/>
                <w:sz w:val="20"/>
                <w:szCs w:val="20"/>
              </w:rPr>
              <w:t>[5,7)</w:t>
            </w:r>
          </w:p>
          <w:p w14:paraId="15B6C859" w14:textId="686133A0" w:rsidR="00830EA2" w:rsidRPr="00D54D2D" w:rsidRDefault="00830EA2" w:rsidP="00830EA2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[3,5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  <w:p w14:paraId="38A87288" w14:textId="6E9DF732" w:rsidR="00830EA2" w:rsidRPr="00CE71D3" w:rsidRDefault="00830EA2" w:rsidP="00830EA2">
            <w:pPr>
              <w:spacing w:line="240" w:lineRule="exact"/>
              <w:jc w:val="lef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Pr="00D54D2D">
              <w:rPr>
                <w:rFonts w:eastAsia="仿宋"/>
                <w:sz w:val="20"/>
                <w:szCs w:val="20"/>
              </w:rPr>
              <w:t>[0,3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</w:tc>
        <w:tc>
          <w:tcPr>
            <w:tcW w:w="1134" w:type="dxa"/>
            <w:vAlign w:val="center"/>
          </w:tcPr>
          <w:p w14:paraId="1E404E6C" w14:textId="77777777" w:rsidR="00830EA2" w:rsidRPr="00CE71D3" w:rsidRDefault="00830EA2" w:rsidP="00830EA2">
            <w:pPr>
              <w:spacing w:line="24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30EA2" w:rsidRPr="00CE71D3" w14:paraId="72C06DBA" w14:textId="77777777" w:rsidTr="00E42D8B">
        <w:trPr>
          <w:trHeight w:val="20"/>
        </w:trPr>
        <w:tc>
          <w:tcPr>
            <w:tcW w:w="427" w:type="dxa"/>
            <w:vAlign w:val="center"/>
          </w:tcPr>
          <w:p w14:paraId="2CFFF05D" w14:textId="49C3319A" w:rsidR="00830EA2" w:rsidRPr="00CE71D3" w:rsidRDefault="00830EA2" w:rsidP="00830EA2">
            <w:pPr>
              <w:spacing w:beforeLines="20" w:before="62" w:afterLines="20" w:after="62" w:line="24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6</w:t>
            </w:r>
          </w:p>
        </w:tc>
        <w:tc>
          <w:tcPr>
            <w:tcW w:w="876" w:type="dxa"/>
            <w:vAlign w:val="center"/>
          </w:tcPr>
          <w:p w14:paraId="71B4F533" w14:textId="13854FA2" w:rsidR="00830EA2" w:rsidRPr="00CE71D3" w:rsidRDefault="00830EA2" w:rsidP="00830EA2">
            <w:pPr>
              <w:spacing w:beforeLines="20" w:before="62" w:afterLines="20" w:after="62" w:line="240" w:lineRule="exact"/>
              <w:jc w:val="center"/>
              <w:rPr>
                <w:rFonts w:eastAsia="仿宋"/>
                <w:sz w:val="20"/>
                <w:szCs w:val="20"/>
              </w:rPr>
            </w:pPr>
            <w:r w:rsidRPr="007E10AE">
              <w:rPr>
                <w:rFonts w:ascii="华文楷体" w:eastAsia="华文楷体" w:hAnsi="华文楷体" w:hint="eastAsia"/>
                <w:kern w:val="0"/>
                <w:szCs w:val="21"/>
              </w:rPr>
              <w:t>工程文档写作与工程协作交流</w:t>
            </w:r>
          </w:p>
        </w:tc>
        <w:tc>
          <w:tcPr>
            <w:tcW w:w="708" w:type="dxa"/>
            <w:vAlign w:val="center"/>
          </w:tcPr>
          <w:p w14:paraId="462FA86D" w14:textId="19BECC82" w:rsidR="00830EA2" w:rsidRPr="00CE71D3" w:rsidRDefault="007D5431" w:rsidP="00830EA2">
            <w:pPr>
              <w:spacing w:line="24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A</w:t>
            </w:r>
            <w:r>
              <w:rPr>
                <w:rFonts w:eastAsia="仿宋"/>
                <w:sz w:val="20"/>
                <w:szCs w:val="20"/>
              </w:rPr>
              <w:t>O4</w:t>
            </w:r>
          </w:p>
        </w:tc>
        <w:tc>
          <w:tcPr>
            <w:tcW w:w="707" w:type="dxa"/>
            <w:vAlign w:val="center"/>
          </w:tcPr>
          <w:p w14:paraId="2D5D4407" w14:textId="78ED5C4D" w:rsidR="00830EA2" w:rsidRPr="00CE71D3" w:rsidRDefault="00830EA2" w:rsidP="00830EA2">
            <w:pPr>
              <w:spacing w:line="24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6E077FA1" w14:textId="2CA5A9BF" w:rsidR="00830EA2" w:rsidRPr="00CE71D3" w:rsidRDefault="00830EA2" w:rsidP="00830EA2">
            <w:pPr>
              <w:spacing w:line="240" w:lineRule="exact"/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D104DB">
              <w:rPr>
                <w:rFonts w:eastAsia="仿宋" w:hint="eastAsia"/>
                <w:sz w:val="20"/>
                <w:szCs w:val="20"/>
              </w:rPr>
              <w:t>报告书结构严谨，逻辑性强，论述层次清晰，语言准确，文字流畅，符合规范要求；术语、图表</w:t>
            </w:r>
            <w:r>
              <w:rPr>
                <w:rFonts w:eastAsia="仿宋" w:hint="eastAsia"/>
                <w:sz w:val="20"/>
                <w:szCs w:val="20"/>
              </w:rPr>
              <w:t>等</w:t>
            </w:r>
            <w:r w:rsidRPr="00D104DB">
              <w:rPr>
                <w:rFonts w:eastAsia="仿宋" w:hint="eastAsia"/>
                <w:sz w:val="20"/>
                <w:szCs w:val="20"/>
              </w:rPr>
              <w:t>符合标准</w:t>
            </w:r>
            <w:r>
              <w:rPr>
                <w:rFonts w:eastAsia="仿宋" w:hint="eastAsia"/>
                <w:sz w:val="20"/>
                <w:szCs w:val="20"/>
              </w:rPr>
              <w:t>；</w:t>
            </w:r>
            <w:r w:rsidRPr="00D40810">
              <w:rPr>
                <w:rFonts w:eastAsia="仿宋" w:hint="eastAsia"/>
                <w:sz w:val="20"/>
                <w:szCs w:val="20"/>
              </w:rPr>
              <w:t>能够体现与团队其他成员有效沟通，听取反馈意见，并综合团队成员的意见，进行合理决策</w:t>
            </w:r>
          </w:p>
        </w:tc>
        <w:tc>
          <w:tcPr>
            <w:tcW w:w="1418" w:type="dxa"/>
            <w:vAlign w:val="center"/>
          </w:tcPr>
          <w:p w14:paraId="6BE9E425" w14:textId="77777777" w:rsidR="009C5D1A" w:rsidRPr="00D54D2D" w:rsidRDefault="009C5D1A" w:rsidP="009C5D1A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[18,20]</w:t>
            </w:r>
          </w:p>
          <w:p w14:paraId="06E2408D" w14:textId="77777777" w:rsidR="009C5D1A" w:rsidRPr="00D54D2D" w:rsidRDefault="009C5D1A" w:rsidP="009C5D1A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[14,18)</w:t>
            </w:r>
          </w:p>
          <w:p w14:paraId="30D32449" w14:textId="77777777" w:rsidR="009C5D1A" w:rsidRPr="00D54D2D" w:rsidRDefault="009C5D1A" w:rsidP="009C5D1A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 w:rsidRPr="00D54D2D">
              <w:rPr>
                <w:rFonts w:eastAsia="仿宋"/>
                <w:sz w:val="20"/>
                <w:szCs w:val="20"/>
              </w:rPr>
              <w:t>[10,14)</w:t>
            </w:r>
          </w:p>
          <w:p w14:paraId="2F23CDCD" w14:textId="77777777" w:rsidR="009C5D1A" w:rsidRPr="00D54D2D" w:rsidRDefault="009C5D1A" w:rsidP="009C5D1A">
            <w:pPr>
              <w:spacing w:line="240" w:lineRule="exac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[06,10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  <w:p w14:paraId="2D12DC56" w14:textId="0B9AFDAE" w:rsidR="00830EA2" w:rsidRPr="00CE71D3" w:rsidRDefault="009C5D1A" w:rsidP="009C5D1A">
            <w:pPr>
              <w:spacing w:line="240" w:lineRule="exact"/>
              <w:jc w:val="lef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Pr="00D54D2D">
              <w:rPr>
                <w:rFonts w:eastAsia="仿宋"/>
                <w:sz w:val="20"/>
                <w:szCs w:val="20"/>
              </w:rPr>
              <w:t>[0,06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</w:tc>
        <w:tc>
          <w:tcPr>
            <w:tcW w:w="1134" w:type="dxa"/>
            <w:vAlign w:val="center"/>
          </w:tcPr>
          <w:p w14:paraId="16AFD664" w14:textId="77777777" w:rsidR="00830EA2" w:rsidRPr="00CE71D3" w:rsidRDefault="00830EA2" w:rsidP="00830EA2">
            <w:pPr>
              <w:spacing w:line="24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30EA2" w:rsidRPr="00CE71D3" w14:paraId="150EF204" w14:textId="77777777" w:rsidTr="00E42D8B">
        <w:trPr>
          <w:trHeight w:val="950"/>
        </w:trPr>
        <w:tc>
          <w:tcPr>
            <w:tcW w:w="7196" w:type="dxa"/>
            <w:gridSpan w:val="6"/>
            <w:vAlign w:val="center"/>
          </w:tcPr>
          <w:p w14:paraId="5B3E69A3" w14:textId="77777777" w:rsidR="00830EA2" w:rsidRPr="00CE71D3" w:rsidRDefault="00830EA2" w:rsidP="00830EA2">
            <w:pPr>
              <w:spacing w:line="240" w:lineRule="exact"/>
              <w:jc w:val="center"/>
              <w:rPr>
                <w:rFonts w:eastAsia="仿宋"/>
                <w:sz w:val="20"/>
                <w:szCs w:val="20"/>
              </w:rPr>
            </w:pPr>
            <w:r w:rsidRPr="005C15EA">
              <w:rPr>
                <w:rFonts w:eastAsia="仿宋" w:hint="eastAsia"/>
                <w:sz w:val="22"/>
                <w:szCs w:val="20"/>
              </w:rPr>
              <w:t>合计</w:t>
            </w:r>
          </w:p>
        </w:tc>
        <w:tc>
          <w:tcPr>
            <w:tcW w:w="1134" w:type="dxa"/>
            <w:vAlign w:val="center"/>
          </w:tcPr>
          <w:p w14:paraId="14016867" w14:textId="77777777" w:rsidR="00830EA2" w:rsidRPr="00CE71D3" w:rsidRDefault="00830EA2" w:rsidP="00830EA2">
            <w:pPr>
              <w:spacing w:line="24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</w:tr>
    </w:tbl>
    <w:p w14:paraId="625DDA49" w14:textId="5A12A980" w:rsidR="00FC7119" w:rsidRPr="00D54D2D" w:rsidRDefault="00FC7119" w:rsidP="00CE50B9">
      <w:pPr>
        <w:widowControl/>
        <w:jc w:val="left"/>
        <w:rPr>
          <w:rFonts w:eastAsia="仿宋"/>
          <w:b/>
          <w:bCs/>
          <w:sz w:val="28"/>
          <w:szCs w:val="28"/>
        </w:rPr>
        <w:sectPr w:rsidR="00FC7119" w:rsidRPr="00D54D2D" w:rsidSect="00597EB6">
          <w:footerReference w:type="default" r:id="rId11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354C63D5" w14:textId="77777777" w:rsidR="00044DD7" w:rsidRDefault="00044DD7" w:rsidP="005570DF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</w:p>
    <w:p w14:paraId="2E5C53CC" w14:textId="38BC927C" w:rsidR="005570DF" w:rsidRDefault="005570DF" w:rsidP="005570DF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lastRenderedPageBreak/>
        <w:t>2、</w:t>
      </w:r>
      <w:r w:rsidR="00A96B81">
        <w:rPr>
          <w:rFonts w:ascii="仿宋" w:eastAsia="仿宋" w:hAnsi="仿宋" w:hint="eastAsia"/>
          <w:b/>
          <w:bCs/>
          <w:sz w:val="28"/>
          <w:szCs w:val="28"/>
        </w:rPr>
        <w:t>综合设计I</w:t>
      </w:r>
      <w:r w:rsidR="00EA5D39">
        <w:rPr>
          <w:rFonts w:ascii="仿宋" w:eastAsia="仿宋" w:hAnsi="仿宋"/>
          <w:b/>
          <w:bCs/>
          <w:sz w:val="28"/>
          <w:szCs w:val="28"/>
        </w:rPr>
        <w:t>II</w:t>
      </w:r>
      <w:r>
        <w:rPr>
          <w:rFonts w:ascii="仿宋" w:eastAsia="仿宋" w:hAnsi="仿宋" w:hint="eastAsia"/>
          <w:b/>
          <w:bCs/>
          <w:sz w:val="28"/>
          <w:szCs w:val="28"/>
        </w:rPr>
        <w:t>导师</w:t>
      </w:r>
      <w:r w:rsidR="00691ED1">
        <w:rPr>
          <w:rFonts w:ascii="仿宋" w:eastAsia="仿宋" w:hAnsi="仿宋" w:hint="eastAsia"/>
          <w:b/>
          <w:bCs/>
          <w:sz w:val="28"/>
          <w:szCs w:val="28"/>
        </w:rPr>
        <w:t>评语</w:t>
      </w:r>
      <w:r>
        <w:rPr>
          <w:rFonts w:ascii="仿宋" w:eastAsia="仿宋" w:hAnsi="仿宋" w:hint="eastAsia"/>
          <w:b/>
          <w:bCs/>
          <w:sz w:val="28"/>
          <w:szCs w:val="28"/>
        </w:rPr>
        <w:t>：</w:t>
      </w:r>
    </w:p>
    <w:p w14:paraId="2707779A" w14:textId="77777777" w:rsidR="005570DF" w:rsidRDefault="005570DF" w:rsidP="005570DF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64841527" w14:textId="77777777" w:rsidR="005570DF" w:rsidRDefault="005570DF" w:rsidP="005570DF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3A2C5A93" w14:textId="77777777" w:rsidR="005570DF" w:rsidRPr="00691ED1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529B9856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362FFA67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9A60F1E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229ED99A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430EAB68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24D2930B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3D5FD3CE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204D5244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5159B8AB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7A0E5A46" w14:textId="5408B0B2" w:rsidR="005570DF" w:rsidRDefault="00EF7A0B" w:rsidP="005570DF">
      <w:pPr>
        <w:spacing w:beforeLines="50" w:before="156" w:line="400" w:lineRule="exact"/>
        <w:rPr>
          <w:rFonts w:eastAsia="仿宋"/>
          <w:b/>
          <w:bCs/>
          <w:sz w:val="28"/>
          <w:szCs w:val="28"/>
          <w:u w:val="single"/>
        </w:rPr>
      </w:pPr>
      <w:r>
        <w:rPr>
          <w:rFonts w:eastAsia="仿宋" w:hint="eastAsia"/>
          <w:b/>
          <w:bCs/>
          <w:sz w:val="28"/>
          <w:szCs w:val="28"/>
        </w:rPr>
        <w:t>综合设计指导教师</w:t>
      </w:r>
      <w:r w:rsidR="005570DF">
        <w:rPr>
          <w:rFonts w:eastAsia="仿宋" w:hint="eastAsia"/>
          <w:b/>
          <w:bCs/>
          <w:sz w:val="28"/>
          <w:szCs w:val="28"/>
        </w:rPr>
        <w:t>签字：</w:t>
      </w:r>
      <w:r w:rsidR="005570DF">
        <w:rPr>
          <w:rFonts w:eastAsia="仿宋"/>
          <w:b/>
          <w:bCs/>
          <w:sz w:val="28"/>
          <w:szCs w:val="28"/>
          <w:u w:val="single"/>
        </w:rPr>
        <w:tab/>
      </w:r>
      <w:r w:rsidR="005570DF">
        <w:rPr>
          <w:rFonts w:eastAsia="仿宋"/>
          <w:b/>
          <w:bCs/>
          <w:sz w:val="28"/>
          <w:szCs w:val="28"/>
          <w:u w:val="single"/>
        </w:rPr>
        <w:tab/>
      </w:r>
      <w:r w:rsidR="005570DF">
        <w:rPr>
          <w:rFonts w:eastAsia="仿宋"/>
          <w:b/>
          <w:bCs/>
          <w:sz w:val="28"/>
          <w:szCs w:val="28"/>
          <w:u w:val="single"/>
        </w:rPr>
        <w:tab/>
      </w:r>
      <w:r w:rsidR="005570DF">
        <w:rPr>
          <w:rFonts w:eastAsia="仿宋"/>
          <w:b/>
          <w:bCs/>
          <w:sz w:val="28"/>
          <w:szCs w:val="28"/>
          <w:u w:val="single"/>
        </w:rPr>
        <w:tab/>
      </w:r>
      <w:r w:rsidR="005570DF">
        <w:rPr>
          <w:rFonts w:eastAsia="仿宋"/>
          <w:b/>
          <w:bCs/>
          <w:sz w:val="28"/>
          <w:szCs w:val="28"/>
          <w:u w:val="single"/>
        </w:rPr>
        <w:tab/>
      </w:r>
      <w:r w:rsidR="005570DF">
        <w:rPr>
          <w:rFonts w:eastAsia="仿宋"/>
          <w:b/>
          <w:bCs/>
          <w:sz w:val="28"/>
          <w:szCs w:val="28"/>
          <w:u w:val="single"/>
        </w:rPr>
        <w:tab/>
      </w:r>
    </w:p>
    <w:p w14:paraId="13AA2DB0" w14:textId="77777777" w:rsidR="005570DF" w:rsidRDefault="005570DF" w:rsidP="005570DF">
      <w:pPr>
        <w:spacing w:beforeLines="50" w:before="156" w:line="400" w:lineRule="exact"/>
        <w:ind w:left="2100" w:firstLine="420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年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 w:hint="eastAsia"/>
          <w:b/>
          <w:bCs/>
          <w:sz w:val="28"/>
          <w:szCs w:val="28"/>
        </w:rPr>
        <w:t>月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 w:hint="eastAsia"/>
          <w:b/>
          <w:bCs/>
          <w:sz w:val="28"/>
          <w:szCs w:val="28"/>
        </w:rPr>
        <w:t>日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</w:p>
    <w:p w14:paraId="02A76EF7" w14:textId="77777777" w:rsidR="005570DF" w:rsidRDefault="005570DF" w:rsidP="005570DF">
      <w:pPr>
        <w:pStyle w:val="11"/>
        <w:tabs>
          <w:tab w:val="clear" w:pos="8296"/>
          <w:tab w:val="right" w:leader="dot" w:pos="8306"/>
        </w:tabs>
        <w:spacing w:before="156" w:after="156"/>
        <w:ind w:right="210"/>
        <w:rPr>
          <w:rFonts w:ascii="宋体" w:eastAsia="宋体" w:cs="黑体"/>
          <w:szCs w:val="32"/>
        </w:rPr>
      </w:pPr>
    </w:p>
    <w:p w14:paraId="6C58ABC8" w14:textId="77777777" w:rsidR="005570DF" w:rsidRDefault="005570DF" w:rsidP="005570DF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14:paraId="20C2FE63" w14:textId="058DF82D" w:rsidR="005570DF" w:rsidRDefault="005570DF" w:rsidP="005570DF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1.此检查表由</w:t>
      </w:r>
      <w:r w:rsidR="006B53F6">
        <w:rPr>
          <w:rFonts w:ascii="楷体_GB2312" w:eastAsia="楷体_GB2312" w:hint="eastAsia"/>
          <w:sz w:val="20"/>
          <w:szCs w:val="18"/>
        </w:rPr>
        <w:t>导</w:t>
      </w:r>
      <w:r>
        <w:rPr>
          <w:rFonts w:ascii="楷体_GB2312" w:eastAsia="楷体_GB2312" w:hint="eastAsia"/>
          <w:sz w:val="20"/>
          <w:szCs w:val="18"/>
        </w:rPr>
        <w:t>师填写，签名处须由</w:t>
      </w:r>
      <w:r w:rsidR="006173FF">
        <w:rPr>
          <w:rFonts w:ascii="楷体_GB2312" w:eastAsia="楷体_GB2312" w:hint="eastAsia"/>
          <w:sz w:val="20"/>
          <w:szCs w:val="18"/>
        </w:rPr>
        <w:t>导师</w:t>
      </w:r>
      <w:r>
        <w:rPr>
          <w:rFonts w:ascii="楷体_GB2312" w:eastAsia="楷体_GB2312" w:hint="eastAsia"/>
          <w:sz w:val="20"/>
          <w:szCs w:val="18"/>
        </w:rPr>
        <w:t>亲笔签名。</w:t>
      </w:r>
    </w:p>
    <w:p w14:paraId="73A5E791" w14:textId="77777777" w:rsidR="005570DF" w:rsidRDefault="005570DF" w:rsidP="005570DF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2.此表与报告必须双面打印。</w:t>
      </w:r>
    </w:p>
    <w:p w14:paraId="3EB18A15" w14:textId="3A94EC84" w:rsidR="005570DF" w:rsidRDefault="005570DF" w:rsidP="005570DF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3.</w:t>
      </w:r>
      <w:r w:rsidR="00B83E29">
        <w:rPr>
          <w:rFonts w:ascii="楷体_GB2312" w:eastAsia="楷体_GB2312" w:hint="eastAsia"/>
          <w:sz w:val="20"/>
          <w:szCs w:val="18"/>
        </w:rPr>
        <w:t>综合设计</w:t>
      </w:r>
      <w:r>
        <w:rPr>
          <w:rFonts w:ascii="楷体_GB2312" w:eastAsia="楷体_GB2312" w:hint="eastAsia"/>
          <w:sz w:val="20"/>
          <w:szCs w:val="18"/>
        </w:rPr>
        <w:t>报告字数要求</w:t>
      </w:r>
      <w:r w:rsidR="00EF7A0B">
        <w:rPr>
          <w:rFonts w:ascii="楷体_GB2312" w:eastAsia="楷体_GB2312" w:hint="eastAsia"/>
          <w:sz w:val="20"/>
          <w:szCs w:val="18"/>
        </w:rPr>
        <w:t>:</w:t>
      </w:r>
      <w:r w:rsidR="00B83E29">
        <w:rPr>
          <w:rFonts w:ascii="楷体_GB2312" w:eastAsia="楷体_GB2312"/>
          <w:sz w:val="20"/>
          <w:szCs w:val="18"/>
        </w:rPr>
        <w:t>4</w:t>
      </w:r>
      <w:r>
        <w:rPr>
          <w:rFonts w:ascii="楷体_GB2312" w:eastAsia="楷体_GB2312" w:hint="eastAsia"/>
          <w:sz w:val="20"/>
          <w:szCs w:val="18"/>
        </w:rPr>
        <w:t>000字以上。</w:t>
      </w:r>
    </w:p>
    <w:p w14:paraId="625DDA5F" w14:textId="77777777" w:rsidR="00FC7119" w:rsidRPr="005570DF" w:rsidRDefault="00FC7119" w:rsidP="00E31283">
      <w:pPr>
        <w:spacing w:line="320" w:lineRule="exact"/>
      </w:pPr>
    </w:p>
    <w:p w14:paraId="625DDA60" w14:textId="77777777" w:rsidR="00FC7119" w:rsidRPr="00E31283" w:rsidRDefault="00FC7119" w:rsidP="00E31283"/>
    <w:p w14:paraId="625DDA61" w14:textId="77777777" w:rsidR="00FC7119" w:rsidRDefault="00FC7119" w:rsidP="004539AC">
      <w:pPr>
        <w:pStyle w:val="11"/>
        <w:spacing w:before="156" w:after="156"/>
        <w:sectPr w:rsidR="00FC7119" w:rsidSect="00597EB6">
          <w:headerReference w:type="default" r:id="rId12"/>
          <w:footerReference w:type="default" r:id="rId13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625DDA62" w14:textId="77777777" w:rsidR="00FC7119" w:rsidRPr="00D54D2D" w:rsidRDefault="00FC7119" w:rsidP="004539AC">
      <w:pPr>
        <w:pStyle w:val="11"/>
        <w:spacing w:before="156" w:after="156"/>
        <w:rPr>
          <w:rFonts w:eastAsia="宋体"/>
        </w:rPr>
      </w:pPr>
      <w:r w:rsidRPr="00D54D2D">
        <w:rPr>
          <w:rFonts w:hint="eastAsia"/>
        </w:rPr>
        <w:lastRenderedPageBreak/>
        <w:t>目</w:t>
      </w:r>
      <w:r w:rsidRPr="00D54D2D">
        <w:t xml:space="preserve">  </w:t>
      </w:r>
      <w:r w:rsidRPr="00D54D2D">
        <w:rPr>
          <w:rFonts w:hint="eastAsia"/>
        </w:rPr>
        <w:t>录</w:t>
      </w:r>
    </w:p>
    <w:bookmarkStart w:id="0" w:name="_GoBack"/>
    <w:bookmarkEnd w:id="0"/>
    <w:p w14:paraId="5DAFBA17" w14:textId="44975754" w:rsidR="007A3F96" w:rsidRDefault="00FC7119">
      <w:pPr>
        <w:pStyle w:val="22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 w:rsidRPr="00D54D2D">
        <w:rPr>
          <w:szCs w:val="24"/>
        </w:rPr>
        <w:fldChar w:fldCharType="begin"/>
      </w:r>
      <w:r w:rsidRPr="00D54D2D">
        <w:rPr>
          <w:szCs w:val="24"/>
        </w:rPr>
        <w:instrText xml:space="preserve"> TOC \o "1-3" \h \z \u </w:instrText>
      </w:r>
      <w:r w:rsidRPr="00D54D2D">
        <w:rPr>
          <w:szCs w:val="24"/>
        </w:rPr>
        <w:fldChar w:fldCharType="separate"/>
      </w:r>
      <w:hyperlink w:anchor="_Toc449363560" w:history="1">
        <w:r w:rsidR="007A3F96" w:rsidRPr="00375F0E">
          <w:rPr>
            <w:rStyle w:val="a7"/>
            <w:noProof/>
          </w:rPr>
          <w:t>1.</w:t>
        </w:r>
        <w:r w:rsidR="007A3F96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7A3F96" w:rsidRPr="00375F0E">
          <w:rPr>
            <w:rStyle w:val="a7"/>
            <w:noProof/>
          </w:rPr>
          <w:t>复杂工程问题归纳与实施方案可行性研究</w:t>
        </w:r>
        <w:r w:rsidR="007A3F96">
          <w:rPr>
            <w:noProof/>
            <w:webHidden/>
          </w:rPr>
          <w:tab/>
        </w:r>
        <w:r w:rsidR="007A3F96">
          <w:rPr>
            <w:noProof/>
            <w:webHidden/>
          </w:rPr>
          <w:fldChar w:fldCharType="begin"/>
        </w:r>
        <w:r w:rsidR="007A3F96">
          <w:rPr>
            <w:noProof/>
            <w:webHidden/>
          </w:rPr>
          <w:instrText xml:space="preserve"> PAGEREF _Toc449363560 \h </w:instrText>
        </w:r>
        <w:r w:rsidR="007A3F96">
          <w:rPr>
            <w:noProof/>
            <w:webHidden/>
          </w:rPr>
        </w:r>
        <w:r w:rsidR="007A3F96">
          <w:rPr>
            <w:noProof/>
            <w:webHidden/>
          </w:rPr>
          <w:fldChar w:fldCharType="separate"/>
        </w:r>
        <w:r w:rsidR="007A3F96">
          <w:rPr>
            <w:noProof/>
            <w:webHidden/>
          </w:rPr>
          <w:t>1</w:t>
        </w:r>
        <w:r w:rsidR="007A3F96">
          <w:rPr>
            <w:noProof/>
            <w:webHidden/>
          </w:rPr>
          <w:fldChar w:fldCharType="end"/>
        </w:r>
      </w:hyperlink>
    </w:p>
    <w:p w14:paraId="3982E46A" w14:textId="7C009000" w:rsidR="007A3F96" w:rsidRDefault="007A3F96">
      <w:pPr>
        <w:pStyle w:val="31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9363561" w:history="1">
        <w:r w:rsidRPr="00375F0E">
          <w:rPr>
            <w:rStyle w:val="a7"/>
            <w:bC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75F0E">
          <w:rPr>
            <w:rStyle w:val="a7"/>
            <w:bCs/>
            <w:noProof/>
          </w:rPr>
          <w:t>需求分析与复杂工程问题归纳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818B19" w14:textId="0D35E860" w:rsidR="007A3F96" w:rsidRDefault="007A3F96">
      <w:pPr>
        <w:pStyle w:val="31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9363562" w:history="1">
        <w:r w:rsidRPr="00375F0E">
          <w:rPr>
            <w:rStyle w:val="a7"/>
            <w:bC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75F0E">
          <w:rPr>
            <w:rStyle w:val="a7"/>
            <w:noProof/>
          </w:rPr>
          <w:t>实施方案可行性研究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C2410F" w14:textId="575FFDD7" w:rsidR="007A3F96" w:rsidRDefault="007A3F96">
      <w:pPr>
        <w:pStyle w:val="22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449363563" w:history="1">
        <w:r w:rsidRPr="00375F0E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75F0E">
          <w:rPr>
            <w:rStyle w:val="a7"/>
            <w:noProof/>
          </w:rPr>
          <w:t>针对复杂工程问题的方案设计与实现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46A368" w14:textId="2D457950" w:rsidR="007A3F96" w:rsidRDefault="007A3F96">
      <w:pPr>
        <w:pStyle w:val="31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9363564" w:history="1">
        <w:r w:rsidRPr="00375F0E">
          <w:rPr>
            <w:rStyle w:val="a7"/>
            <w:bCs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75F0E">
          <w:rPr>
            <w:rStyle w:val="a7"/>
            <w:bCs/>
            <w:noProof/>
          </w:rPr>
          <w:t>针对复杂工程问题的方案设计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F7A724" w14:textId="1921B5CF" w:rsidR="007A3F96" w:rsidRDefault="007A3F96">
      <w:pPr>
        <w:pStyle w:val="31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9363565" w:history="1">
        <w:r w:rsidRPr="00375F0E">
          <w:rPr>
            <w:rStyle w:val="a7"/>
            <w:bCs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75F0E">
          <w:rPr>
            <w:rStyle w:val="a7"/>
            <w:noProof/>
          </w:rPr>
          <w:t>针对复杂工程问题的方案实现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D41287" w14:textId="69D320C4" w:rsidR="007A3F96" w:rsidRDefault="007A3F96">
      <w:pPr>
        <w:pStyle w:val="22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449363566" w:history="1">
        <w:r w:rsidRPr="00375F0E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75F0E">
          <w:rPr>
            <w:rStyle w:val="a7"/>
            <w:noProof/>
          </w:rPr>
          <w:t>测试环境构建与测试驱动开发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D7A806" w14:textId="6139F1EA" w:rsidR="007A3F96" w:rsidRDefault="007A3F96">
      <w:pPr>
        <w:pStyle w:val="22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449363567" w:history="1">
        <w:r w:rsidRPr="00375F0E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75F0E">
          <w:rPr>
            <w:rStyle w:val="a7"/>
            <w:noProof/>
          </w:rPr>
          <w:t>知识技能学习情况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55C5FE" w14:textId="2B12FBF7" w:rsidR="007A3F96" w:rsidRDefault="007A3F96">
      <w:pPr>
        <w:pStyle w:val="22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449363568" w:history="1">
        <w:r w:rsidRPr="00375F0E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75F0E">
          <w:rPr>
            <w:rStyle w:val="a7"/>
            <w:noProof/>
          </w:rPr>
          <w:t>分工协作与交流情况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999CFB" w14:textId="5724F6EE" w:rsidR="007A3F96" w:rsidRDefault="007A3F96">
      <w:pPr>
        <w:pStyle w:val="2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449363569" w:history="1">
        <w:r w:rsidRPr="00375F0E">
          <w:rPr>
            <w:rStyle w:val="a7"/>
            <w:rFonts w:ascii="黑体" w:hAnsi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5DDA6B" w14:textId="192C907D" w:rsidR="00FC7119" w:rsidRPr="00D54D2D" w:rsidRDefault="00FC7119" w:rsidP="00653A44">
      <w:pPr>
        <w:pStyle w:val="11"/>
        <w:spacing w:beforeLines="0" w:afterLines="0"/>
        <w:rPr>
          <w:sz w:val="24"/>
          <w:lang w:val="zh-CN"/>
        </w:rPr>
      </w:pPr>
      <w:r w:rsidRPr="00D54D2D">
        <w:rPr>
          <w:szCs w:val="24"/>
        </w:rPr>
        <w:fldChar w:fldCharType="end"/>
      </w:r>
    </w:p>
    <w:p w14:paraId="625DDA6C" w14:textId="77777777" w:rsidR="00FC7119" w:rsidRPr="00D54D2D" w:rsidRDefault="00FC7119" w:rsidP="00C01EA3">
      <w:pPr>
        <w:rPr>
          <w:rFonts w:eastAsia="黑体"/>
          <w:b/>
          <w:bCs/>
          <w:sz w:val="24"/>
          <w:szCs w:val="24"/>
          <w:lang w:val="zh-CN"/>
        </w:rPr>
      </w:pPr>
    </w:p>
    <w:p w14:paraId="625DDA6D" w14:textId="77777777" w:rsidR="00FC7119" w:rsidRDefault="00FC7119" w:rsidP="00A0419B">
      <w:pPr>
        <w:ind w:leftChars="200" w:left="420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 w:hint="eastAsia"/>
          <w:b/>
          <w:bCs/>
          <w:sz w:val="24"/>
          <w:szCs w:val="24"/>
          <w:lang w:val="zh-CN"/>
        </w:rPr>
        <w:t>说明</w:t>
      </w:r>
      <w:r>
        <w:rPr>
          <w:rFonts w:eastAsia="黑体"/>
          <w:b/>
          <w:bCs/>
          <w:sz w:val="24"/>
          <w:szCs w:val="24"/>
          <w:lang w:val="zh-CN"/>
        </w:rPr>
        <w:t>:</w:t>
      </w:r>
    </w:p>
    <w:p w14:paraId="625DDA6E" w14:textId="37E8B4F4" w:rsidR="00FC7119" w:rsidRPr="001D0CD8" w:rsidRDefault="00FC7119" w:rsidP="00A0419B">
      <w:pPr>
        <w:pStyle w:val="a9"/>
        <w:numPr>
          <w:ilvl w:val="0"/>
          <w:numId w:val="4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1D0CD8">
        <w:rPr>
          <w:rFonts w:eastAsia="黑体" w:hint="eastAsia"/>
          <w:b/>
          <w:bCs/>
          <w:sz w:val="24"/>
          <w:lang w:val="zh-CN"/>
        </w:rPr>
        <w:t>报告要求</w:t>
      </w:r>
      <w:r w:rsidR="00B83E29">
        <w:rPr>
          <w:rFonts w:eastAsia="黑体"/>
          <w:b/>
          <w:bCs/>
          <w:sz w:val="24"/>
          <w:lang w:val="zh-CN"/>
        </w:rPr>
        <w:t>4</w:t>
      </w:r>
      <w:r w:rsidRPr="001D0CD8">
        <w:rPr>
          <w:rFonts w:eastAsia="黑体"/>
          <w:b/>
          <w:bCs/>
          <w:sz w:val="24"/>
          <w:lang w:val="zh-CN"/>
        </w:rPr>
        <w:t>000</w:t>
      </w:r>
      <w:r w:rsidRPr="001D0CD8">
        <w:rPr>
          <w:rFonts w:eastAsia="黑体" w:hint="eastAsia"/>
          <w:b/>
          <w:bCs/>
          <w:sz w:val="24"/>
          <w:lang w:val="zh-CN"/>
        </w:rPr>
        <w:t>字以上。</w:t>
      </w:r>
    </w:p>
    <w:p w14:paraId="625DDA6F" w14:textId="264D0F2D" w:rsidR="00FC7119" w:rsidRDefault="00FC7119" w:rsidP="00A0419B">
      <w:pPr>
        <w:pStyle w:val="a9"/>
        <w:numPr>
          <w:ilvl w:val="0"/>
          <w:numId w:val="4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本模板仅为基本参考，请各位同学根据个人情况进行目录结构扩展</w:t>
      </w:r>
    </w:p>
    <w:p w14:paraId="625DDA81" w14:textId="3B7FE955" w:rsidR="00FC7119" w:rsidRDefault="00FC7119" w:rsidP="00C01EA3">
      <w:pPr>
        <w:rPr>
          <w:b/>
          <w:bCs/>
          <w:lang w:val="zh-CN"/>
        </w:rPr>
        <w:sectPr w:rsidR="00FC7119" w:rsidSect="00597EB6"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625DDA83" w14:textId="36D742B5" w:rsidR="00FC7119" w:rsidRPr="00D54D2D" w:rsidRDefault="00890FE3" w:rsidP="00243690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1" w:name="_Toc449363560"/>
      <w:r w:rsidRPr="00890FE3">
        <w:rPr>
          <w:rFonts w:ascii="Times New Roman" w:eastAsia="黑体" w:hAnsi="Times New Roman" w:hint="eastAsia"/>
          <w:sz w:val="30"/>
          <w:szCs w:val="30"/>
        </w:rPr>
        <w:lastRenderedPageBreak/>
        <w:t>复杂工程问题归纳与实施方案可行性研究</w:t>
      </w:r>
      <w:bookmarkEnd w:id="1"/>
    </w:p>
    <w:p w14:paraId="61A92C1F" w14:textId="779BD0A8" w:rsidR="003929AA" w:rsidRDefault="001502FB" w:rsidP="00AF2DAB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2" w:name="_Toc449363561"/>
      <w:r>
        <w:rPr>
          <w:rFonts w:eastAsia="黑体" w:hint="eastAsia"/>
          <w:bCs/>
          <w:sz w:val="28"/>
        </w:rPr>
        <w:t>需求分析与复杂工程问题归纳</w:t>
      </w:r>
      <w:bookmarkEnd w:id="2"/>
    </w:p>
    <w:p w14:paraId="09B62E41" w14:textId="77597E96" w:rsidR="003929AA" w:rsidRPr="003929AA" w:rsidRDefault="003929AA" w:rsidP="005B4F85">
      <w:pPr>
        <w:spacing w:line="400" w:lineRule="exact"/>
        <w:jc w:val="left"/>
      </w:pPr>
      <w:r w:rsidRPr="007B53D8">
        <w:rPr>
          <w:rFonts w:ascii="仿宋" w:eastAsia="仿宋" w:hAnsi="仿宋" w:hint="eastAsia"/>
          <w:sz w:val="24"/>
          <w:szCs w:val="21"/>
        </w:rPr>
        <w:t>（根据课题应用场景，</w:t>
      </w:r>
      <w:r w:rsidRPr="0045530F">
        <w:rPr>
          <w:rFonts w:ascii="仿宋" w:eastAsia="仿宋" w:hAnsi="仿宋" w:hint="eastAsia"/>
          <w:sz w:val="24"/>
          <w:szCs w:val="21"/>
        </w:rPr>
        <w:t>对待开发软件</w:t>
      </w:r>
      <w:r w:rsidR="00B71785">
        <w:rPr>
          <w:rFonts w:ascii="仿宋" w:eastAsia="仿宋" w:hAnsi="仿宋" w:hint="eastAsia"/>
          <w:sz w:val="24"/>
          <w:szCs w:val="21"/>
        </w:rPr>
        <w:t>或系统</w:t>
      </w:r>
      <w:r w:rsidRPr="0045530F">
        <w:rPr>
          <w:rFonts w:ascii="仿宋" w:eastAsia="仿宋" w:hAnsi="仿宋" w:hint="eastAsia"/>
          <w:sz w:val="24"/>
          <w:szCs w:val="21"/>
        </w:rPr>
        <w:t>提出的需求进行分析并给出详细的需求定义</w:t>
      </w:r>
      <w:r w:rsidRPr="007B53D8">
        <w:rPr>
          <w:rFonts w:ascii="仿宋" w:eastAsia="仿宋" w:hAnsi="仿宋" w:hint="eastAsia"/>
          <w:sz w:val="24"/>
          <w:szCs w:val="21"/>
        </w:rPr>
        <w:t>。）</w:t>
      </w:r>
    </w:p>
    <w:p w14:paraId="625DDA84" w14:textId="50B5A584" w:rsidR="00FC7119" w:rsidRPr="00D54D2D" w:rsidRDefault="005B1881" w:rsidP="00AF2DAB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3" w:name="_Toc449363562"/>
      <w:r>
        <w:rPr>
          <w:rFonts w:eastAsia="黑体" w:hint="eastAsia"/>
          <w:sz w:val="28"/>
        </w:rPr>
        <w:t>实施方案</w:t>
      </w:r>
      <w:r w:rsidR="0045530F" w:rsidRPr="0045530F">
        <w:rPr>
          <w:rFonts w:eastAsia="黑体" w:hint="eastAsia"/>
          <w:sz w:val="28"/>
        </w:rPr>
        <w:t>可行性研究</w:t>
      </w:r>
      <w:bookmarkEnd w:id="3"/>
    </w:p>
    <w:p w14:paraId="625DDA85" w14:textId="69C79573" w:rsidR="00FC7119" w:rsidRPr="007B53D8" w:rsidRDefault="00FC7119" w:rsidP="00D36EF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</w:t>
      </w:r>
      <w:r w:rsidR="00FB1D8D" w:rsidRPr="00060DBD">
        <w:rPr>
          <w:rFonts w:ascii="仿宋" w:eastAsia="仿宋" w:hAnsi="仿宋" w:hint="eastAsia"/>
          <w:sz w:val="24"/>
          <w:szCs w:val="21"/>
        </w:rPr>
        <w:t>针对</w:t>
      </w:r>
      <w:r w:rsidR="00FB1D8D">
        <w:rPr>
          <w:rFonts w:ascii="仿宋" w:eastAsia="仿宋" w:hAnsi="仿宋"/>
          <w:sz w:val="24"/>
          <w:szCs w:val="21"/>
        </w:rPr>
        <w:t>工程的复杂</w:t>
      </w:r>
      <w:r w:rsidR="00FB1D8D" w:rsidRPr="00060DBD">
        <w:rPr>
          <w:rFonts w:ascii="仿宋" w:eastAsia="仿宋" w:hAnsi="仿宋" w:hint="eastAsia"/>
          <w:sz w:val="24"/>
          <w:szCs w:val="21"/>
        </w:rPr>
        <w:t>问题，</w:t>
      </w:r>
      <w:r w:rsidR="00EB0E47">
        <w:rPr>
          <w:rFonts w:ascii="仿宋" w:eastAsia="仿宋" w:hAnsi="仿宋" w:hint="eastAsia"/>
          <w:sz w:val="24"/>
          <w:szCs w:val="21"/>
        </w:rPr>
        <w:t>提出实施方案，并对其</w:t>
      </w:r>
      <w:r w:rsidR="00FB1D8D" w:rsidRPr="00060DBD">
        <w:rPr>
          <w:rFonts w:ascii="仿宋" w:eastAsia="仿宋" w:hAnsi="仿宋" w:hint="eastAsia"/>
          <w:sz w:val="24"/>
          <w:szCs w:val="21"/>
        </w:rPr>
        <w:t>可行性进行研究，说明方案的可行性</w:t>
      </w:r>
      <w:r w:rsidRPr="007B53D8">
        <w:rPr>
          <w:rFonts w:ascii="仿宋" w:eastAsia="仿宋" w:hAnsi="仿宋" w:hint="eastAsia"/>
          <w:sz w:val="24"/>
          <w:szCs w:val="21"/>
        </w:rPr>
        <w:t>）</w:t>
      </w:r>
    </w:p>
    <w:p w14:paraId="625DDA89" w14:textId="39B0E879" w:rsidR="00FC7119" w:rsidRDefault="00F77590" w:rsidP="00243690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4" w:name="_Toc449363563"/>
      <w:r>
        <w:rPr>
          <w:rFonts w:ascii="Times New Roman" w:eastAsia="黑体" w:hAnsi="Times New Roman"/>
          <w:sz w:val="30"/>
          <w:szCs w:val="30"/>
        </w:rPr>
        <w:t>针对复杂工程问题的方案设计</w:t>
      </w:r>
      <w:r w:rsidR="002F7246">
        <w:rPr>
          <w:rFonts w:ascii="Times New Roman" w:eastAsia="黑体" w:hAnsi="Times New Roman" w:hint="eastAsia"/>
          <w:sz w:val="30"/>
          <w:szCs w:val="30"/>
        </w:rPr>
        <w:t>与</w:t>
      </w:r>
      <w:r w:rsidR="00890FE3">
        <w:rPr>
          <w:rFonts w:ascii="Times New Roman" w:eastAsia="黑体" w:hAnsi="Times New Roman"/>
          <w:sz w:val="30"/>
          <w:szCs w:val="30"/>
        </w:rPr>
        <w:t>实现</w:t>
      </w:r>
      <w:bookmarkEnd w:id="4"/>
    </w:p>
    <w:p w14:paraId="7B20F3D0" w14:textId="77777777" w:rsidR="00E35028" w:rsidRDefault="00E35028" w:rsidP="00E35028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5" w:name="_Toc448154809"/>
      <w:bookmarkStart w:id="6" w:name="_Toc449363564"/>
      <w:r>
        <w:rPr>
          <w:rFonts w:eastAsia="黑体" w:hint="eastAsia"/>
          <w:bCs/>
          <w:sz w:val="28"/>
        </w:rPr>
        <w:t>针对</w:t>
      </w:r>
      <w:r>
        <w:rPr>
          <w:rFonts w:eastAsia="黑体"/>
          <w:bCs/>
          <w:sz w:val="28"/>
        </w:rPr>
        <w:t>复杂工程问题的方案设计</w:t>
      </w:r>
      <w:bookmarkEnd w:id="5"/>
      <w:bookmarkEnd w:id="6"/>
    </w:p>
    <w:p w14:paraId="3A366F78" w14:textId="4175F70D" w:rsidR="00E35028" w:rsidRPr="00060DBD" w:rsidRDefault="00E35028" w:rsidP="00E35028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060DBD">
        <w:rPr>
          <w:rFonts w:ascii="仿宋" w:eastAsia="仿宋" w:hAnsi="仿宋" w:hint="eastAsia"/>
          <w:sz w:val="24"/>
          <w:szCs w:val="21"/>
        </w:rPr>
        <w:t>（</w:t>
      </w:r>
      <w:r w:rsidR="008860BF">
        <w:rPr>
          <w:rFonts w:ascii="仿宋" w:eastAsia="仿宋" w:hAnsi="仿宋" w:hint="eastAsia"/>
          <w:sz w:val="24"/>
          <w:szCs w:val="21"/>
        </w:rPr>
        <w:t>详述方案设计情况。体现</w:t>
      </w:r>
      <w:r w:rsidR="008860BF" w:rsidRPr="00060DBD">
        <w:rPr>
          <w:rFonts w:ascii="仿宋" w:eastAsia="仿宋" w:hAnsi="仿宋" w:hint="eastAsia"/>
          <w:sz w:val="24"/>
          <w:szCs w:val="21"/>
        </w:rPr>
        <w:t>针对</w:t>
      </w:r>
      <w:r w:rsidR="008860BF">
        <w:rPr>
          <w:rFonts w:ascii="仿宋" w:eastAsia="仿宋" w:hAnsi="仿宋" w:hint="eastAsia"/>
          <w:sz w:val="24"/>
          <w:szCs w:val="21"/>
        </w:rPr>
        <w:t>综合设计课题需求</w:t>
      </w:r>
      <w:r w:rsidR="008860BF" w:rsidRPr="00060DBD">
        <w:rPr>
          <w:rFonts w:ascii="仿宋" w:eastAsia="仿宋" w:hAnsi="仿宋" w:hint="eastAsia"/>
          <w:sz w:val="24"/>
          <w:szCs w:val="21"/>
        </w:rPr>
        <w:t>，</w:t>
      </w:r>
      <w:r w:rsidR="008860BF" w:rsidRPr="004E768B">
        <w:rPr>
          <w:rFonts w:ascii="仿宋" w:eastAsia="仿宋" w:hAnsi="仿宋" w:hint="eastAsia"/>
          <w:sz w:val="24"/>
          <w:szCs w:val="21"/>
        </w:rPr>
        <w:t>设计满足特定需求的总体设计和详细设计</w:t>
      </w:r>
      <w:r w:rsidRPr="00060DBD">
        <w:rPr>
          <w:rFonts w:ascii="仿宋" w:eastAsia="仿宋" w:hAnsi="仿宋" w:hint="eastAsia"/>
          <w:sz w:val="24"/>
          <w:szCs w:val="21"/>
        </w:rPr>
        <w:t>）</w:t>
      </w:r>
    </w:p>
    <w:p w14:paraId="555F20A4" w14:textId="77777777" w:rsidR="00E35028" w:rsidRPr="00D54D2D" w:rsidRDefault="00E35028" w:rsidP="00E35028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7" w:name="_Toc448154810"/>
      <w:bookmarkStart w:id="8" w:name="_Toc449363565"/>
      <w:r>
        <w:rPr>
          <w:rFonts w:eastAsia="黑体" w:hint="eastAsia"/>
          <w:sz w:val="28"/>
        </w:rPr>
        <w:t>针对</w:t>
      </w:r>
      <w:r>
        <w:rPr>
          <w:rFonts w:eastAsia="黑体"/>
          <w:sz w:val="28"/>
        </w:rPr>
        <w:t>复杂工程问题的方案实现</w:t>
      </w:r>
      <w:bookmarkEnd w:id="7"/>
      <w:bookmarkEnd w:id="8"/>
    </w:p>
    <w:p w14:paraId="3D740972" w14:textId="698838AA" w:rsidR="00E35028" w:rsidRPr="007B53D8" w:rsidRDefault="00E35028" w:rsidP="00E35028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</w:t>
      </w:r>
      <w:r w:rsidR="005915FF">
        <w:rPr>
          <w:rFonts w:ascii="仿宋" w:eastAsia="仿宋" w:hAnsi="仿宋" w:hint="eastAsia"/>
          <w:sz w:val="24"/>
          <w:szCs w:val="21"/>
        </w:rPr>
        <w:t>详述开发实现情况。体现基于综合设计课题设计方案，</w:t>
      </w:r>
      <w:r w:rsidR="005915FF" w:rsidRPr="00B2230B">
        <w:rPr>
          <w:rFonts w:ascii="仿宋" w:eastAsia="仿宋" w:hAnsi="仿宋" w:hint="eastAsia"/>
          <w:sz w:val="24"/>
          <w:szCs w:val="21"/>
        </w:rPr>
        <w:t>根据软件系统的应用场景，选择合适的开发环境、工具与技术标准进行软件系统的开发</w:t>
      </w:r>
      <w:r w:rsidRPr="007B53D8">
        <w:rPr>
          <w:rFonts w:ascii="仿宋" w:eastAsia="仿宋" w:hAnsi="仿宋" w:hint="eastAsia"/>
          <w:sz w:val="24"/>
          <w:szCs w:val="21"/>
        </w:rPr>
        <w:t>）</w:t>
      </w:r>
    </w:p>
    <w:p w14:paraId="122FFE83" w14:textId="09895282" w:rsidR="00E35028" w:rsidRPr="00AF7428" w:rsidRDefault="00E35028" w:rsidP="00AF7428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9" w:name="_Toc449363566"/>
      <w:r w:rsidRPr="00AF7428">
        <w:rPr>
          <w:rFonts w:ascii="Times New Roman" w:eastAsia="黑体" w:hAnsi="Times New Roman" w:hint="eastAsia"/>
          <w:sz w:val="30"/>
          <w:szCs w:val="30"/>
        </w:rPr>
        <w:t>测试环境构建与测试驱动开发</w:t>
      </w:r>
      <w:bookmarkEnd w:id="9"/>
    </w:p>
    <w:p w14:paraId="625DDA8D" w14:textId="0F8B68A6" w:rsidR="00FC7119" w:rsidRPr="007B53D8" w:rsidRDefault="002E1E81" w:rsidP="00317B1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（</w:t>
      </w:r>
      <w:r w:rsidR="0026144B">
        <w:rPr>
          <w:rFonts w:ascii="仿宋" w:eastAsia="仿宋" w:hAnsi="仿宋" w:hint="eastAsia"/>
          <w:sz w:val="24"/>
          <w:szCs w:val="21"/>
        </w:rPr>
        <w:t>详细介绍测试环境搭建情况、测试数据构造情况以及相应的测试工具或测试驱动开发情况。体现基于综合设计课题，</w:t>
      </w:r>
      <w:r w:rsidR="00AF7428" w:rsidRPr="00AF7428">
        <w:rPr>
          <w:rFonts w:ascii="仿宋" w:eastAsia="仿宋" w:hAnsi="仿宋" w:hint="eastAsia"/>
          <w:sz w:val="24"/>
          <w:szCs w:val="21"/>
        </w:rPr>
        <w:t>开发相应的技术工具，针对软件工程及相关领域的复杂工程问题，进行预测和模拟</w:t>
      </w:r>
      <w:r w:rsidR="00FC7119" w:rsidRPr="007B53D8">
        <w:rPr>
          <w:rFonts w:ascii="仿宋" w:eastAsia="仿宋" w:hAnsi="仿宋" w:hint="eastAsia"/>
          <w:sz w:val="24"/>
          <w:szCs w:val="21"/>
        </w:rPr>
        <w:t>）</w:t>
      </w:r>
    </w:p>
    <w:p w14:paraId="44D3C9BA" w14:textId="1A42BED8" w:rsidR="004370CE" w:rsidRPr="004370CE" w:rsidRDefault="004370CE" w:rsidP="004370CE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10" w:name="_Toc445328271"/>
      <w:bookmarkStart w:id="11" w:name="_Toc449363567"/>
      <w:r w:rsidRPr="004370CE">
        <w:rPr>
          <w:rFonts w:ascii="Times New Roman" w:eastAsia="黑体" w:hAnsi="Times New Roman"/>
          <w:sz w:val="30"/>
          <w:szCs w:val="30"/>
        </w:rPr>
        <w:lastRenderedPageBreak/>
        <w:t>知识技能学习情况</w:t>
      </w:r>
      <w:bookmarkEnd w:id="11"/>
    </w:p>
    <w:p w14:paraId="500AFCA4" w14:textId="5FDB01DC" w:rsidR="003C763A" w:rsidRDefault="003C763A" w:rsidP="003C763A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060DBD">
        <w:rPr>
          <w:rFonts w:ascii="仿宋" w:eastAsia="仿宋" w:hAnsi="仿宋" w:hint="eastAsia"/>
          <w:sz w:val="24"/>
          <w:szCs w:val="21"/>
        </w:rPr>
        <w:t>（</w:t>
      </w:r>
      <w:r w:rsidRPr="009B73ED">
        <w:rPr>
          <w:rFonts w:ascii="仿宋" w:eastAsia="仿宋" w:hAnsi="仿宋" w:hint="eastAsia"/>
          <w:sz w:val="24"/>
          <w:szCs w:val="21"/>
        </w:rPr>
        <w:t>能对文献和书籍进行查阅、分析和总结，寻求相应问题的解决方案</w:t>
      </w:r>
      <w:r w:rsidRPr="00060DBD">
        <w:rPr>
          <w:rFonts w:ascii="仿宋" w:eastAsia="仿宋" w:hAnsi="仿宋" w:hint="eastAsia"/>
          <w:sz w:val="24"/>
          <w:szCs w:val="21"/>
        </w:rPr>
        <w:t>）</w:t>
      </w:r>
    </w:p>
    <w:p w14:paraId="5624258E" w14:textId="77777777" w:rsidR="005C70BE" w:rsidRDefault="005C70BE" w:rsidP="005C70BE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12" w:name="_Toc448154811"/>
      <w:bookmarkStart w:id="13" w:name="_Toc449363568"/>
      <w:r>
        <w:rPr>
          <w:rFonts w:ascii="Times New Roman" w:eastAsia="黑体" w:hAnsi="Times New Roman" w:hint="eastAsia"/>
          <w:sz w:val="30"/>
          <w:szCs w:val="30"/>
        </w:rPr>
        <w:t>分工协作</w:t>
      </w:r>
      <w:r>
        <w:rPr>
          <w:rFonts w:ascii="Times New Roman" w:eastAsia="黑体" w:hAnsi="Times New Roman"/>
          <w:sz w:val="30"/>
          <w:szCs w:val="30"/>
        </w:rPr>
        <w:t>与</w:t>
      </w:r>
      <w:bookmarkEnd w:id="12"/>
      <w:r>
        <w:rPr>
          <w:rFonts w:ascii="Times New Roman" w:eastAsia="黑体" w:hAnsi="Times New Roman" w:hint="eastAsia"/>
          <w:sz w:val="30"/>
          <w:szCs w:val="30"/>
        </w:rPr>
        <w:t>交流情况</w:t>
      </w:r>
      <w:bookmarkEnd w:id="13"/>
    </w:p>
    <w:p w14:paraId="43C19E30" w14:textId="12052594" w:rsidR="005C70BE" w:rsidRPr="00060DBD" w:rsidRDefault="005C70BE" w:rsidP="005C70BE">
      <w:pPr>
        <w:rPr>
          <w:rFonts w:ascii="仿宋" w:eastAsia="仿宋" w:hAnsi="仿宋"/>
          <w:sz w:val="24"/>
          <w:szCs w:val="21"/>
        </w:rPr>
      </w:pPr>
      <w:r w:rsidRPr="00060DBD">
        <w:rPr>
          <w:rFonts w:ascii="仿宋" w:eastAsia="仿宋" w:hAnsi="仿宋" w:hint="eastAsia"/>
          <w:sz w:val="24"/>
          <w:szCs w:val="21"/>
        </w:rPr>
        <w:t>（</w:t>
      </w:r>
      <w:r>
        <w:rPr>
          <w:rFonts w:ascii="仿宋" w:eastAsia="仿宋" w:hAnsi="仿宋"/>
          <w:sz w:val="24"/>
          <w:szCs w:val="21"/>
        </w:rPr>
        <w:t>对</w:t>
      </w:r>
      <w:r>
        <w:rPr>
          <w:rFonts w:ascii="仿宋" w:eastAsia="仿宋" w:hAnsi="仿宋" w:hint="eastAsia"/>
          <w:sz w:val="24"/>
          <w:szCs w:val="21"/>
        </w:rPr>
        <w:t>课题</w:t>
      </w:r>
      <w:r w:rsidRPr="00060DBD">
        <w:rPr>
          <w:rFonts w:ascii="仿宋" w:eastAsia="仿宋" w:hAnsi="仿宋"/>
          <w:sz w:val="24"/>
          <w:szCs w:val="21"/>
        </w:rPr>
        <w:t>的</w:t>
      </w:r>
      <w:r>
        <w:rPr>
          <w:rFonts w:ascii="仿宋" w:eastAsia="仿宋" w:hAnsi="仿宋" w:hint="eastAsia"/>
          <w:sz w:val="24"/>
          <w:szCs w:val="21"/>
        </w:rPr>
        <w:t>分工写作及团队交流</w:t>
      </w:r>
      <w:r w:rsidRPr="00060DBD">
        <w:rPr>
          <w:rFonts w:ascii="仿宋" w:eastAsia="仿宋" w:hAnsi="仿宋"/>
          <w:sz w:val="24"/>
          <w:szCs w:val="21"/>
        </w:rPr>
        <w:t>情况</w:t>
      </w:r>
      <w:r>
        <w:rPr>
          <w:rFonts w:ascii="仿宋" w:eastAsia="仿宋" w:hAnsi="仿宋" w:hint="eastAsia"/>
          <w:sz w:val="24"/>
          <w:szCs w:val="21"/>
        </w:rPr>
        <w:t>进行</w:t>
      </w:r>
      <w:r w:rsidRPr="00060DBD">
        <w:rPr>
          <w:rFonts w:ascii="仿宋" w:eastAsia="仿宋" w:hAnsi="仿宋"/>
          <w:sz w:val="24"/>
          <w:szCs w:val="21"/>
        </w:rPr>
        <w:t>详细描述</w:t>
      </w:r>
      <w:r>
        <w:rPr>
          <w:rFonts w:ascii="仿宋" w:eastAsia="仿宋" w:hAnsi="仿宋" w:hint="eastAsia"/>
          <w:sz w:val="24"/>
          <w:szCs w:val="21"/>
        </w:rPr>
        <w:t>。</w:t>
      </w:r>
      <w:r w:rsidR="005B4F85">
        <w:rPr>
          <w:rFonts w:ascii="仿宋" w:eastAsia="仿宋" w:hAnsi="仿宋" w:hint="eastAsia"/>
          <w:sz w:val="24"/>
          <w:szCs w:val="21"/>
        </w:rPr>
        <w:t>需要体现</w:t>
      </w:r>
      <w:r w:rsidR="005B4F85" w:rsidRPr="006D4482">
        <w:rPr>
          <w:rFonts w:ascii="仿宋" w:eastAsia="仿宋" w:hAnsi="仿宋" w:hint="eastAsia"/>
          <w:sz w:val="24"/>
          <w:szCs w:val="21"/>
        </w:rPr>
        <w:t>团队成员</w:t>
      </w:r>
      <w:r w:rsidR="005B4F85">
        <w:rPr>
          <w:rFonts w:ascii="仿宋" w:eastAsia="仿宋" w:hAnsi="仿宋" w:hint="eastAsia"/>
          <w:sz w:val="24"/>
          <w:szCs w:val="21"/>
        </w:rPr>
        <w:t>之间的</w:t>
      </w:r>
      <w:r w:rsidR="005B4F85" w:rsidRPr="006D4482">
        <w:rPr>
          <w:rFonts w:ascii="仿宋" w:eastAsia="仿宋" w:hAnsi="仿宋" w:hint="eastAsia"/>
          <w:sz w:val="24"/>
          <w:szCs w:val="21"/>
        </w:rPr>
        <w:t>有效沟通，</w:t>
      </w:r>
      <w:r w:rsidR="005B4F85">
        <w:rPr>
          <w:rFonts w:ascii="仿宋" w:eastAsia="仿宋" w:hAnsi="仿宋" w:hint="eastAsia"/>
          <w:sz w:val="24"/>
          <w:szCs w:val="21"/>
        </w:rPr>
        <w:t>以及在综合设计过程中综合团队成员的意见</w:t>
      </w:r>
      <w:r w:rsidR="005B4F85" w:rsidRPr="006D4482">
        <w:rPr>
          <w:rFonts w:ascii="仿宋" w:eastAsia="仿宋" w:hAnsi="仿宋" w:hint="eastAsia"/>
          <w:sz w:val="24"/>
          <w:szCs w:val="21"/>
        </w:rPr>
        <w:t>进行合理决策</w:t>
      </w:r>
      <w:r w:rsidR="005B4F85">
        <w:rPr>
          <w:rFonts w:ascii="仿宋" w:eastAsia="仿宋" w:hAnsi="仿宋" w:hint="eastAsia"/>
          <w:sz w:val="24"/>
          <w:szCs w:val="21"/>
        </w:rPr>
        <w:t>的情况</w:t>
      </w:r>
      <w:r w:rsidRPr="00060DBD">
        <w:rPr>
          <w:rFonts w:ascii="仿宋" w:eastAsia="仿宋" w:hAnsi="仿宋" w:hint="eastAsia"/>
          <w:sz w:val="24"/>
          <w:szCs w:val="21"/>
        </w:rPr>
        <w:t>）</w:t>
      </w:r>
    </w:p>
    <w:p w14:paraId="6FE34862" w14:textId="77777777" w:rsidR="005C70BE" w:rsidRPr="00060DBD" w:rsidRDefault="005C70BE" w:rsidP="003C763A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</w:p>
    <w:p w14:paraId="6386189F" w14:textId="77777777" w:rsidR="003C763A" w:rsidRDefault="003C763A" w:rsidP="004370CE">
      <w:pPr>
        <w:rPr>
          <w:rFonts w:ascii="仿宋" w:eastAsia="仿宋" w:hAnsi="仿宋"/>
          <w:sz w:val="24"/>
          <w:szCs w:val="21"/>
        </w:rPr>
      </w:pPr>
    </w:p>
    <w:p w14:paraId="587E91D7" w14:textId="77777777" w:rsidR="004370CE" w:rsidRPr="003C763A" w:rsidRDefault="004370CE" w:rsidP="004370CE">
      <w:pPr>
        <w:rPr>
          <w:rFonts w:ascii="仿宋" w:eastAsia="仿宋" w:hAnsi="仿宋"/>
          <w:sz w:val="24"/>
          <w:szCs w:val="21"/>
        </w:rPr>
      </w:pPr>
    </w:p>
    <w:p w14:paraId="625DDA91" w14:textId="77777777" w:rsidR="00FC7119" w:rsidRDefault="00FC7119" w:rsidP="007C73D6">
      <w:pPr>
        <w:pStyle w:val="2"/>
        <w:spacing w:before="600" w:after="600" w:line="400" w:lineRule="exact"/>
        <w:jc w:val="center"/>
        <w:rPr>
          <w:rFonts w:ascii="黑体" w:eastAsia="黑体" w:hAnsi="黑体"/>
          <w:sz w:val="30"/>
          <w:szCs w:val="30"/>
        </w:rPr>
      </w:pPr>
      <w:bookmarkStart w:id="14" w:name="_Toc449363569"/>
      <w:r w:rsidRPr="00ED606C">
        <w:rPr>
          <w:rFonts w:ascii="黑体" w:eastAsia="黑体" w:hAnsi="黑体" w:hint="eastAsia"/>
          <w:sz w:val="30"/>
          <w:szCs w:val="30"/>
        </w:rPr>
        <w:t>参考文献</w:t>
      </w:r>
      <w:bookmarkEnd w:id="10"/>
      <w:bookmarkEnd w:id="14"/>
    </w:p>
    <w:p w14:paraId="625DDA92" w14:textId="77777777" w:rsidR="00FC7119" w:rsidRPr="00B16A76" w:rsidRDefault="00FC7119" w:rsidP="007C73D6">
      <w:pPr>
        <w:numPr>
          <w:ilvl w:val="0"/>
          <w:numId w:val="5"/>
        </w:numPr>
        <w:tabs>
          <w:tab w:val="left" w:pos="567"/>
        </w:tabs>
        <w:spacing w:line="400" w:lineRule="exact"/>
        <w:ind w:left="567" w:hanging="567"/>
        <w:rPr>
          <w:szCs w:val="21"/>
        </w:rPr>
      </w:pPr>
      <w:r w:rsidRPr="00B16A76">
        <w:rPr>
          <w:rFonts w:hint="eastAsia"/>
          <w:szCs w:val="21"/>
        </w:rPr>
        <w:t>李振春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刁瑞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韩文功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等</w:t>
      </w:r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线性</w:t>
      </w:r>
      <w:proofErr w:type="gramStart"/>
      <w:r w:rsidRPr="00B16A76">
        <w:rPr>
          <w:rFonts w:hint="eastAsia"/>
          <w:szCs w:val="21"/>
        </w:rPr>
        <w:t>时频分析</w:t>
      </w:r>
      <w:proofErr w:type="gramEnd"/>
      <w:r w:rsidRPr="00B16A76">
        <w:rPr>
          <w:rFonts w:hint="eastAsia"/>
          <w:szCs w:val="21"/>
        </w:rPr>
        <w:t>方法综述</w:t>
      </w:r>
      <w:r w:rsidRPr="00B16A76">
        <w:rPr>
          <w:szCs w:val="21"/>
        </w:rPr>
        <w:t xml:space="preserve">[J]. </w:t>
      </w:r>
      <w:r w:rsidRPr="00B16A76">
        <w:rPr>
          <w:rFonts w:hint="eastAsia"/>
          <w:szCs w:val="21"/>
        </w:rPr>
        <w:t>勘探地球物理进展</w:t>
      </w:r>
      <w:r w:rsidRPr="00B16A76">
        <w:rPr>
          <w:szCs w:val="21"/>
        </w:rPr>
        <w:t>, 2010, 33(4): 239-246</w:t>
      </w:r>
    </w:p>
    <w:p w14:paraId="625DDA93" w14:textId="77777777" w:rsidR="00FC7119" w:rsidRPr="007C73D6" w:rsidRDefault="00FC7119" w:rsidP="007C73D6">
      <w:pPr>
        <w:numPr>
          <w:ilvl w:val="0"/>
          <w:numId w:val="5"/>
        </w:numPr>
        <w:tabs>
          <w:tab w:val="left" w:pos="567"/>
        </w:tabs>
        <w:spacing w:line="400" w:lineRule="exact"/>
        <w:ind w:left="567" w:hanging="567"/>
        <w:rPr>
          <w:szCs w:val="21"/>
        </w:rPr>
      </w:pPr>
      <w:proofErr w:type="spellStart"/>
      <w:r w:rsidRPr="00B16A76">
        <w:rPr>
          <w:szCs w:val="21"/>
        </w:rPr>
        <w:t>S.</w:t>
      </w:r>
      <w:proofErr w:type="gramStart"/>
      <w:r w:rsidRPr="00B16A76">
        <w:rPr>
          <w:szCs w:val="21"/>
        </w:rPr>
        <w:t>G.Mallat</w:t>
      </w:r>
      <w:proofErr w:type="spellEnd"/>
      <w:proofErr w:type="gramEnd"/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信号处理的小波导引</w:t>
      </w:r>
      <w:r w:rsidRPr="00B16A76">
        <w:rPr>
          <w:szCs w:val="21"/>
        </w:rPr>
        <w:t>:</w:t>
      </w:r>
      <w:r w:rsidRPr="00B16A76">
        <w:rPr>
          <w:rFonts w:hint="eastAsia"/>
          <w:szCs w:val="21"/>
        </w:rPr>
        <w:t>稀疏方法</w:t>
      </w:r>
      <w:r w:rsidRPr="00B16A76">
        <w:rPr>
          <w:szCs w:val="21"/>
        </w:rPr>
        <w:t xml:space="preserve">[M]. </w:t>
      </w:r>
      <w:r w:rsidRPr="00B16A76">
        <w:rPr>
          <w:rFonts w:hint="eastAsia"/>
          <w:szCs w:val="21"/>
        </w:rPr>
        <w:t>戴道清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杨力华</w:t>
      </w:r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北京</w:t>
      </w:r>
      <w:r w:rsidRPr="00B16A76">
        <w:rPr>
          <w:szCs w:val="21"/>
        </w:rPr>
        <w:t>,2012,15-16</w:t>
      </w:r>
    </w:p>
    <w:sectPr w:rsidR="00FC7119" w:rsidRPr="007C73D6" w:rsidSect="00FC3B65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FDBCF" w14:textId="77777777" w:rsidR="000708C8" w:rsidRDefault="000708C8" w:rsidP="004F5F76">
      <w:r>
        <w:separator/>
      </w:r>
    </w:p>
  </w:endnote>
  <w:endnote w:type="continuationSeparator" w:id="0">
    <w:p w14:paraId="27C98EDD" w14:textId="77777777" w:rsidR="000708C8" w:rsidRDefault="000708C8" w:rsidP="004F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DDA9E" w14:textId="77777777" w:rsidR="00FC7119" w:rsidRDefault="00FC7119" w:rsidP="00F279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25DDA9F" w14:textId="77777777" w:rsidR="00FC7119" w:rsidRDefault="00FC7119" w:rsidP="00C20CA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DDAA0" w14:textId="77777777" w:rsidR="00FC7119" w:rsidRDefault="00FC7119" w:rsidP="00F279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625DDAA1" w14:textId="77777777" w:rsidR="00FC7119" w:rsidRDefault="00FC7119" w:rsidP="00C20CA9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DDAA7" w14:textId="310C3CFD" w:rsidR="00FC7119" w:rsidRDefault="00FC7119" w:rsidP="003C59C0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06992">
      <w:rPr>
        <w:rStyle w:val="a8"/>
        <w:noProof/>
      </w:rPr>
      <w:t>3</w:t>
    </w:r>
    <w:r>
      <w:rPr>
        <w:rStyle w:val="a8"/>
      </w:rPr>
      <w:fldChar w:fldCharType="end"/>
    </w:r>
  </w:p>
  <w:p w14:paraId="625DDAA8" w14:textId="77777777" w:rsidR="00FC7119" w:rsidRDefault="00FC7119" w:rsidP="00217E9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DDAAA" w14:textId="3F860016" w:rsidR="00FC7119" w:rsidRDefault="00FC7119" w:rsidP="00597EB6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A3F96">
      <w:rPr>
        <w:rStyle w:val="a8"/>
        <w:noProof/>
      </w:rPr>
      <w:t>2</w:t>
    </w:r>
    <w:r>
      <w:rPr>
        <w:rStyle w:val="a8"/>
      </w:rPr>
      <w:fldChar w:fldCharType="end"/>
    </w:r>
  </w:p>
  <w:p w14:paraId="625DDAAB" w14:textId="77777777" w:rsidR="00FC7119" w:rsidRDefault="00FC7119" w:rsidP="00217E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F29C9" w14:textId="77777777" w:rsidR="000708C8" w:rsidRDefault="000708C8" w:rsidP="004F5F76">
      <w:r>
        <w:separator/>
      </w:r>
    </w:p>
  </w:footnote>
  <w:footnote w:type="continuationSeparator" w:id="0">
    <w:p w14:paraId="7A1EC8E8" w14:textId="77777777" w:rsidR="000708C8" w:rsidRDefault="000708C8" w:rsidP="004F5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DDAA9" w14:textId="77777777" w:rsidR="00FC7119" w:rsidRDefault="00FC7119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" w15:restartNumberingAfterBreak="0">
    <w:nsid w:val="08AB2C43"/>
    <w:multiLevelType w:val="multilevel"/>
    <w:tmpl w:val="8BD2635E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3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751C169A"/>
    <w:multiLevelType w:val="hybridMultilevel"/>
    <w:tmpl w:val="B45E0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CE8"/>
    <w:rsid w:val="000033CF"/>
    <w:rsid w:val="000047CA"/>
    <w:rsid w:val="00005420"/>
    <w:rsid w:val="00006AB7"/>
    <w:rsid w:val="00013E57"/>
    <w:rsid w:val="000160A3"/>
    <w:rsid w:val="000202C7"/>
    <w:rsid w:val="00021327"/>
    <w:rsid w:val="00021CC1"/>
    <w:rsid w:val="00025F22"/>
    <w:rsid w:val="00033C42"/>
    <w:rsid w:val="000358BC"/>
    <w:rsid w:val="00037BA0"/>
    <w:rsid w:val="00041F61"/>
    <w:rsid w:val="00044BC9"/>
    <w:rsid w:val="00044DD7"/>
    <w:rsid w:val="00045407"/>
    <w:rsid w:val="0004595E"/>
    <w:rsid w:val="00052700"/>
    <w:rsid w:val="00057D08"/>
    <w:rsid w:val="00060F20"/>
    <w:rsid w:val="0006655C"/>
    <w:rsid w:val="000708C8"/>
    <w:rsid w:val="00072407"/>
    <w:rsid w:val="00072E52"/>
    <w:rsid w:val="000763DD"/>
    <w:rsid w:val="000813B7"/>
    <w:rsid w:val="00081454"/>
    <w:rsid w:val="00091BA9"/>
    <w:rsid w:val="00092D1E"/>
    <w:rsid w:val="000942BB"/>
    <w:rsid w:val="000A6593"/>
    <w:rsid w:val="000B1811"/>
    <w:rsid w:val="000B2B1D"/>
    <w:rsid w:val="000B3818"/>
    <w:rsid w:val="000B3E76"/>
    <w:rsid w:val="000B4C87"/>
    <w:rsid w:val="000C3596"/>
    <w:rsid w:val="000C5B75"/>
    <w:rsid w:val="000C642F"/>
    <w:rsid w:val="000D4968"/>
    <w:rsid w:val="000D5DD6"/>
    <w:rsid w:val="000E5457"/>
    <w:rsid w:val="000E726D"/>
    <w:rsid w:val="000F6729"/>
    <w:rsid w:val="000F6E73"/>
    <w:rsid w:val="00103DA6"/>
    <w:rsid w:val="00106133"/>
    <w:rsid w:val="00113B9A"/>
    <w:rsid w:val="001205BF"/>
    <w:rsid w:val="001211E6"/>
    <w:rsid w:val="00122EFE"/>
    <w:rsid w:val="00122F9E"/>
    <w:rsid w:val="00140993"/>
    <w:rsid w:val="001427CF"/>
    <w:rsid w:val="001502FB"/>
    <w:rsid w:val="00153F9E"/>
    <w:rsid w:val="00157DAA"/>
    <w:rsid w:val="0016363C"/>
    <w:rsid w:val="00167226"/>
    <w:rsid w:val="00172A27"/>
    <w:rsid w:val="001755A8"/>
    <w:rsid w:val="0018065F"/>
    <w:rsid w:val="00180861"/>
    <w:rsid w:val="00191F3D"/>
    <w:rsid w:val="00192A0A"/>
    <w:rsid w:val="001A06E2"/>
    <w:rsid w:val="001A0C82"/>
    <w:rsid w:val="001A27A1"/>
    <w:rsid w:val="001B46C4"/>
    <w:rsid w:val="001B7547"/>
    <w:rsid w:val="001C5C4D"/>
    <w:rsid w:val="001C5D04"/>
    <w:rsid w:val="001C7931"/>
    <w:rsid w:val="001D0A34"/>
    <w:rsid w:val="001D0CD8"/>
    <w:rsid w:val="001D4C73"/>
    <w:rsid w:val="001E1662"/>
    <w:rsid w:val="001E6258"/>
    <w:rsid w:val="001E6DDD"/>
    <w:rsid w:val="001F6BB5"/>
    <w:rsid w:val="00200D7F"/>
    <w:rsid w:val="00203DB1"/>
    <w:rsid w:val="00210329"/>
    <w:rsid w:val="00210749"/>
    <w:rsid w:val="002132C9"/>
    <w:rsid w:val="00214696"/>
    <w:rsid w:val="00217E9D"/>
    <w:rsid w:val="00221686"/>
    <w:rsid w:val="0022329A"/>
    <w:rsid w:val="00230FDE"/>
    <w:rsid w:val="00231848"/>
    <w:rsid w:val="00233DF5"/>
    <w:rsid w:val="0023513F"/>
    <w:rsid w:val="0024018C"/>
    <w:rsid w:val="0024138E"/>
    <w:rsid w:val="00243690"/>
    <w:rsid w:val="00243B2B"/>
    <w:rsid w:val="002475A5"/>
    <w:rsid w:val="00247ED7"/>
    <w:rsid w:val="002602A3"/>
    <w:rsid w:val="0026144B"/>
    <w:rsid w:val="0026302C"/>
    <w:rsid w:val="002672DB"/>
    <w:rsid w:val="002758CE"/>
    <w:rsid w:val="00277420"/>
    <w:rsid w:val="002855DE"/>
    <w:rsid w:val="002927A5"/>
    <w:rsid w:val="00296C7B"/>
    <w:rsid w:val="002A6439"/>
    <w:rsid w:val="002B1E94"/>
    <w:rsid w:val="002B499D"/>
    <w:rsid w:val="002B76B6"/>
    <w:rsid w:val="002C690E"/>
    <w:rsid w:val="002C7CDA"/>
    <w:rsid w:val="002D3867"/>
    <w:rsid w:val="002E1E81"/>
    <w:rsid w:val="002F4A48"/>
    <w:rsid w:val="002F7246"/>
    <w:rsid w:val="003041EA"/>
    <w:rsid w:val="00306EEC"/>
    <w:rsid w:val="003110F1"/>
    <w:rsid w:val="00317B11"/>
    <w:rsid w:val="003214C4"/>
    <w:rsid w:val="0032548E"/>
    <w:rsid w:val="00325AAC"/>
    <w:rsid w:val="00326207"/>
    <w:rsid w:val="00327B54"/>
    <w:rsid w:val="00336EF8"/>
    <w:rsid w:val="003400FD"/>
    <w:rsid w:val="0034151C"/>
    <w:rsid w:val="0034333C"/>
    <w:rsid w:val="003439F3"/>
    <w:rsid w:val="00343E0F"/>
    <w:rsid w:val="00346C50"/>
    <w:rsid w:val="00352390"/>
    <w:rsid w:val="00353F83"/>
    <w:rsid w:val="00355198"/>
    <w:rsid w:val="00357823"/>
    <w:rsid w:val="00365AF4"/>
    <w:rsid w:val="00365FE9"/>
    <w:rsid w:val="00376097"/>
    <w:rsid w:val="00377BBB"/>
    <w:rsid w:val="003824CF"/>
    <w:rsid w:val="003865BA"/>
    <w:rsid w:val="00391571"/>
    <w:rsid w:val="003929AA"/>
    <w:rsid w:val="003A1CAA"/>
    <w:rsid w:val="003A3E02"/>
    <w:rsid w:val="003A4433"/>
    <w:rsid w:val="003A55DF"/>
    <w:rsid w:val="003A5A8B"/>
    <w:rsid w:val="003B43AC"/>
    <w:rsid w:val="003B4EBC"/>
    <w:rsid w:val="003C59C0"/>
    <w:rsid w:val="003C5DAE"/>
    <w:rsid w:val="003C763A"/>
    <w:rsid w:val="003D2D8C"/>
    <w:rsid w:val="003D7A43"/>
    <w:rsid w:val="003E3CAD"/>
    <w:rsid w:val="00405A94"/>
    <w:rsid w:val="00407D6B"/>
    <w:rsid w:val="00410548"/>
    <w:rsid w:val="00413AE7"/>
    <w:rsid w:val="00416CEA"/>
    <w:rsid w:val="0041787E"/>
    <w:rsid w:val="00423FA0"/>
    <w:rsid w:val="00431A82"/>
    <w:rsid w:val="00434266"/>
    <w:rsid w:val="004370CE"/>
    <w:rsid w:val="004539AC"/>
    <w:rsid w:val="0045471C"/>
    <w:rsid w:val="0045516A"/>
    <w:rsid w:val="0045530F"/>
    <w:rsid w:val="004614FF"/>
    <w:rsid w:val="00467D5C"/>
    <w:rsid w:val="0047252B"/>
    <w:rsid w:val="004726B9"/>
    <w:rsid w:val="004760B6"/>
    <w:rsid w:val="00476F0C"/>
    <w:rsid w:val="00481AF6"/>
    <w:rsid w:val="00490D21"/>
    <w:rsid w:val="00492B60"/>
    <w:rsid w:val="004969CC"/>
    <w:rsid w:val="004C2DA3"/>
    <w:rsid w:val="004D172C"/>
    <w:rsid w:val="004D2523"/>
    <w:rsid w:val="004E63B3"/>
    <w:rsid w:val="004F4964"/>
    <w:rsid w:val="004F5F76"/>
    <w:rsid w:val="005032BD"/>
    <w:rsid w:val="00520177"/>
    <w:rsid w:val="00526FCE"/>
    <w:rsid w:val="0054172E"/>
    <w:rsid w:val="00546E48"/>
    <w:rsid w:val="00553AEC"/>
    <w:rsid w:val="00554B6F"/>
    <w:rsid w:val="005570DF"/>
    <w:rsid w:val="00563F5C"/>
    <w:rsid w:val="00565100"/>
    <w:rsid w:val="0057043B"/>
    <w:rsid w:val="00574DFD"/>
    <w:rsid w:val="0057518C"/>
    <w:rsid w:val="0058361A"/>
    <w:rsid w:val="00586D62"/>
    <w:rsid w:val="005915FF"/>
    <w:rsid w:val="00593AB9"/>
    <w:rsid w:val="00597EB6"/>
    <w:rsid w:val="005A2685"/>
    <w:rsid w:val="005A5AD2"/>
    <w:rsid w:val="005B1881"/>
    <w:rsid w:val="005B4F85"/>
    <w:rsid w:val="005C11D3"/>
    <w:rsid w:val="005C1C12"/>
    <w:rsid w:val="005C3D41"/>
    <w:rsid w:val="005C70BE"/>
    <w:rsid w:val="005D1758"/>
    <w:rsid w:val="00600BC1"/>
    <w:rsid w:val="00602AEC"/>
    <w:rsid w:val="00604535"/>
    <w:rsid w:val="0061368C"/>
    <w:rsid w:val="00615F7B"/>
    <w:rsid w:val="006173FF"/>
    <w:rsid w:val="006220A1"/>
    <w:rsid w:val="006239D6"/>
    <w:rsid w:val="006259BB"/>
    <w:rsid w:val="00631BE1"/>
    <w:rsid w:val="00632088"/>
    <w:rsid w:val="006337E1"/>
    <w:rsid w:val="00634B17"/>
    <w:rsid w:val="00637CC7"/>
    <w:rsid w:val="00651DD8"/>
    <w:rsid w:val="00653A44"/>
    <w:rsid w:val="00656102"/>
    <w:rsid w:val="00667729"/>
    <w:rsid w:val="0067307D"/>
    <w:rsid w:val="006744DA"/>
    <w:rsid w:val="00681F96"/>
    <w:rsid w:val="00684CBD"/>
    <w:rsid w:val="00691ED1"/>
    <w:rsid w:val="00694121"/>
    <w:rsid w:val="006A2781"/>
    <w:rsid w:val="006A5AA3"/>
    <w:rsid w:val="006B53F6"/>
    <w:rsid w:val="006B7FD0"/>
    <w:rsid w:val="006C0CBD"/>
    <w:rsid w:val="006C460C"/>
    <w:rsid w:val="006C6D52"/>
    <w:rsid w:val="006D1183"/>
    <w:rsid w:val="006D18EF"/>
    <w:rsid w:val="006E1854"/>
    <w:rsid w:val="006E5BF6"/>
    <w:rsid w:val="006F2456"/>
    <w:rsid w:val="006F25B4"/>
    <w:rsid w:val="006F501C"/>
    <w:rsid w:val="00707D39"/>
    <w:rsid w:val="007112BC"/>
    <w:rsid w:val="00715B1C"/>
    <w:rsid w:val="00717AD0"/>
    <w:rsid w:val="00721AEF"/>
    <w:rsid w:val="00732C6C"/>
    <w:rsid w:val="00735B28"/>
    <w:rsid w:val="00735DC1"/>
    <w:rsid w:val="00737E80"/>
    <w:rsid w:val="0074007D"/>
    <w:rsid w:val="00744214"/>
    <w:rsid w:val="00767BB5"/>
    <w:rsid w:val="007708BD"/>
    <w:rsid w:val="00776273"/>
    <w:rsid w:val="00777A65"/>
    <w:rsid w:val="0078246D"/>
    <w:rsid w:val="00792BC1"/>
    <w:rsid w:val="007949F6"/>
    <w:rsid w:val="007A2454"/>
    <w:rsid w:val="007A3F96"/>
    <w:rsid w:val="007A5DEE"/>
    <w:rsid w:val="007B1F0A"/>
    <w:rsid w:val="007B53D8"/>
    <w:rsid w:val="007C098F"/>
    <w:rsid w:val="007C14FC"/>
    <w:rsid w:val="007C36E1"/>
    <w:rsid w:val="007C3B41"/>
    <w:rsid w:val="007C73D6"/>
    <w:rsid w:val="007D5431"/>
    <w:rsid w:val="007D7E5C"/>
    <w:rsid w:val="007E0A33"/>
    <w:rsid w:val="007E12CD"/>
    <w:rsid w:val="007E2778"/>
    <w:rsid w:val="007E54A7"/>
    <w:rsid w:val="007F15DC"/>
    <w:rsid w:val="007F1C45"/>
    <w:rsid w:val="00800463"/>
    <w:rsid w:val="00805491"/>
    <w:rsid w:val="008056E2"/>
    <w:rsid w:val="00811059"/>
    <w:rsid w:val="00816266"/>
    <w:rsid w:val="0082106E"/>
    <w:rsid w:val="00821887"/>
    <w:rsid w:val="008246B1"/>
    <w:rsid w:val="008254F5"/>
    <w:rsid w:val="00830EA2"/>
    <w:rsid w:val="00830EBD"/>
    <w:rsid w:val="00834C91"/>
    <w:rsid w:val="00836599"/>
    <w:rsid w:val="0083690E"/>
    <w:rsid w:val="008378F9"/>
    <w:rsid w:val="0084521C"/>
    <w:rsid w:val="0085031B"/>
    <w:rsid w:val="0087673F"/>
    <w:rsid w:val="008833B1"/>
    <w:rsid w:val="008860BF"/>
    <w:rsid w:val="008863A4"/>
    <w:rsid w:val="008863D9"/>
    <w:rsid w:val="00890FE3"/>
    <w:rsid w:val="00892906"/>
    <w:rsid w:val="00892C79"/>
    <w:rsid w:val="00893D97"/>
    <w:rsid w:val="008973C3"/>
    <w:rsid w:val="008A12C4"/>
    <w:rsid w:val="008A4DD9"/>
    <w:rsid w:val="008A50FF"/>
    <w:rsid w:val="008B2B63"/>
    <w:rsid w:val="008B33C8"/>
    <w:rsid w:val="008D04CE"/>
    <w:rsid w:val="008D2591"/>
    <w:rsid w:val="008D3F22"/>
    <w:rsid w:val="008D4832"/>
    <w:rsid w:val="008D654F"/>
    <w:rsid w:val="008E5285"/>
    <w:rsid w:val="008E60AE"/>
    <w:rsid w:val="008E6EE7"/>
    <w:rsid w:val="008E6F23"/>
    <w:rsid w:val="008F2458"/>
    <w:rsid w:val="008F2FB5"/>
    <w:rsid w:val="008F3FC4"/>
    <w:rsid w:val="008F4269"/>
    <w:rsid w:val="009243AC"/>
    <w:rsid w:val="00936315"/>
    <w:rsid w:val="00942105"/>
    <w:rsid w:val="00950D4F"/>
    <w:rsid w:val="00950F66"/>
    <w:rsid w:val="00961670"/>
    <w:rsid w:val="0096400E"/>
    <w:rsid w:val="00967D6D"/>
    <w:rsid w:val="00970B3D"/>
    <w:rsid w:val="00975D3F"/>
    <w:rsid w:val="00993B1A"/>
    <w:rsid w:val="00994A51"/>
    <w:rsid w:val="009A2FC4"/>
    <w:rsid w:val="009A3BA1"/>
    <w:rsid w:val="009A60CC"/>
    <w:rsid w:val="009B1DDD"/>
    <w:rsid w:val="009C4D63"/>
    <w:rsid w:val="009C5D1A"/>
    <w:rsid w:val="009D12A9"/>
    <w:rsid w:val="009D4C58"/>
    <w:rsid w:val="009D5D7C"/>
    <w:rsid w:val="009F33A0"/>
    <w:rsid w:val="009F4E70"/>
    <w:rsid w:val="00A0419B"/>
    <w:rsid w:val="00A15279"/>
    <w:rsid w:val="00A160D1"/>
    <w:rsid w:val="00A363AE"/>
    <w:rsid w:val="00A5047C"/>
    <w:rsid w:val="00A51252"/>
    <w:rsid w:val="00A66274"/>
    <w:rsid w:val="00A723A1"/>
    <w:rsid w:val="00A725EF"/>
    <w:rsid w:val="00A74515"/>
    <w:rsid w:val="00A74C1C"/>
    <w:rsid w:val="00A83C04"/>
    <w:rsid w:val="00A906F5"/>
    <w:rsid w:val="00A94CC7"/>
    <w:rsid w:val="00A961E4"/>
    <w:rsid w:val="00A96B81"/>
    <w:rsid w:val="00AA16BC"/>
    <w:rsid w:val="00AA796A"/>
    <w:rsid w:val="00AB1B06"/>
    <w:rsid w:val="00AC10CB"/>
    <w:rsid w:val="00AE054E"/>
    <w:rsid w:val="00AF117A"/>
    <w:rsid w:val="00AF19B4"/>
    <w:rsid w:val="00AF2DAB"/>
    <w:rsid w:val="00AF3C07"/>
    <w:rsid w:val="00AF7428"/>
    <w:rsid w:val="00B000A0"/>
    <w:rsid w:val="00B0538F"/>
    <w:rsid w:val="00B05D6A"/>
    <w:rsid w:val="00B06380"/>
    <w:rsid w:val="00B144DD"/>
    <w:rsid w:val="00B163EB"/>
    <w:rsid w:val="00B16A76"/>
    <w:rsid w:val="00B17C34"/>
    <w:rsid w:val="00B31892"/>
    <w:rsid w:val="00B41A4F"/>
    <w:rsid w:val="00B43EF1"/>
    <w:rsid w:val="00B46C9D"/>
    <w:rsid w:val="00B5400E"/>
    <w:rsid w:val="00B54C4D"/>
    <w:rsid w:val="00B60C71"/>
    <w:rsid w:val="00B6124D"/>
    <w:rsid w:val="00B66CA0"/>
    <w:rsid w:val="00B71785"/>
    <w:rsid w:val="00B8193B"/>
    <w:rsid w:val="00B83881"/>
    <w:rsid w:val="00B83D43"/>
    <w:rsid w:val="00B83E29"/>
    <w:rsid w:val="00B85936"/>
    <w:rsid w:val="00B91CAF"/>
    <w:rsid w:val="00B97EA3"/>
    <w:rsid w:val="00BA1658"/>
    <w:rsid w:val="00BA3FCD"/>
    <w:rsid w:val="00BB6444"/>
    <w:rsid w:val="00BB6994"/>
    <w:rsid w:val="00BC0E29"/>
    <w:rsid w:val="00BC3689"/>
    <w:rsid w:val="00BD0547"/>
    <w:rsid w:val="00BD766F"/>
    <w:rsid w:val="00BD7E7A"/>
    <w:rsid w:val="00BE1C82"/>
    <w:rsid w:val="00BF3611"/>
    <w:rsid w:val="00BF5C33"/>
    <w:rsid w:val="00C01EA3"/>
    <w:rsid w:val="00C20CA9"/>
    <w:rsid w:val="00C2108F"/>
    <w:rsid w:val="00C234A1"/>
    <w:rsid w:val="00C2553F"/>
    <w:rsid w:val="00C324A6"/>
    <w:rsid w:val="00C40086"/>
    <w:rsid w:val="00C50898"/>
    <w:rsid w:val="00C535E6"/>
    <w:rsid w:val="00C568FC"/>
    <w:rsid w:val="00C624F1"/>
    <w:rsid w:val="00C626F6"/>
    <w:rsid w:val="00C64240"/>
    <w:rsid w:val="00C72661"/>
    <w:rsid w:val="00C73DD4"/>
    <w:rsid w:val="00C820C5"/>
    <w:rsid w:val="00C84A7C"/>
    <w:rsid w:val="00C870C9"/>
    <w:rsid w:val="00C949AB"/>
    <w:rsid w:val="00C9528D"/>
    <w:rsid w:val="00CB041A"/>
    <w:rsid w:val="00CB4A19"/>
    <w:rsid w:val="00CC3E17"/>
    <w:rsid w:val="00CC68F5"/>
    <w:rsid w:val="00CD0A48"/>
    <w:rsid w:val="00CD0EC2"/>
    <w:rsid w:val="00CD33A1"/>
    <w:rsid w:val="00CD3AD6"/>
    <w:rsid w:val="00CD477A"/>
    <w:rsid w:val="00CE50B9"/>
    <w:rsid w:val="00CF187D"/>
    <w:rsid w:val="00D0584C"/>
    <w:rsid w:val="00D058C0"/>
    <w:rsid w:val="00D073D5"/>
    <w:rsid w:val="00D104DB"/>
    <w:rsid w:val="00D13AD7"/>
    <w:rsid w:val="00D13BE7"/>
    <w:rsid w:val="00D2009F"/>
    <w:rsid w:val="00D2340E"/>
    <w:rsid w:val="00D251BC"/>
    <w:rsid w:val="00D2616B"/>
    <w:rsid w:val="00D36EF1"/>
    <w:rsid w:val="00D37C39"/>
    <w:rsid w:val="00D40810"/>
    <w:rsid w:val="00D419F3"/>
    <w:rsid w:val="00D42E65"/>
    <w:rsid w:val="00D53274"/>
    <w:rsid w:val="00D537B5"/>
    <w:rsid w:val="00D54635"/>
    <w:rsid w:val="00D54D2D"/>
    <w:rsid w:val="00D57B7F"/>
    <w:rsid w:val="00D61057"/>
    <w:rsid w:val="00D67DA8"/>
    <w:rsid w:val="00D70BED"/>
    <w:rsid w:val="00D73598"/>
    <w:rsid w:val="00D73F96"/>
    <w:rsid w:val="00D8359D"/>
    <w:rsid w:val="00D9174E"/>
    <w:rsid w:val="00D97E7D"/>
    <w:rsid w:val="00DB0ED2"/>
    <w:rsid w:val="00DB3253"/>
    <w:rsid w:val="00DB608B"/>
    <w:rsid w:val="00DC1655"/>
    <w:rsid w:val="00DC23CD"/>
    <w:rsid w:val="00DC79FD"/>
    <w:rsid w:val="00DD2516"/>
    <w:rsid w:val="00DD61C5"/>
    <w:rsid w:val="00DE6DA8"/>
    <w:rsid w:val="00DF2C22"/>
    <w:rsid w:val="00E00ABB"/>
    <w:rsid w:val="00E22476"/>
    <w:rsid w:val="00E23E0B"/>
    <w:rsid w:val="00E31283"/>
    <w:rsid w:val="00E35028"/>
    <w:rsid w:val="00E4234A"/>
    <w:rsid w:val="00E42D8B"/>
    <w:rsid w:val="00E63A98"/>
    <w:rsid w:val="00E67B6D"/>
    <w:rsid w:val="00E83537"/>
    <w:rsid w:val="00E9065C"/>
    <w:rsid w:val="00E96F93"/>
    <w:rsid w:val="00EA5D39"/>
    <w:rsid w:val="00EB001C"/>
    <w:rsid w:val="00EB0E47"/>
    <w:rsid w:val="00EB3AA5"/>
    <w:rsid w:val="00EB5E73"/>
    <w:rsid w:val="00EB6BAB"/>
    <w:rsid w:val="00ED160D"/>
    <w:rsid w:val="00ED606C"/>
    <w:rsid w:val="00EF616F"/>
    <w:rsid w:val="00EF6E10"/>
    <w:rsid w:val="00EF7A0B"/>
    <w:rsid w:val="00F0001A"/>
    <w:rsid w:val="00F0077B"/>
    <w:rsid w:val="00F066EC"/>
    <w:rsid w:val="00F06992"/>
    <w:rsid w:val="00F127D7"/>
    <w:rsid w:val="00F131E9"/>
    <w:rsid w:val="00F16319"/>
    <w:rsid w:val="00F177D1"/>
    <w:rsid w:val="00F22910"/>
    <w:rsid w:val="00F24260"/>
    <w:rsid w:val="00F2641C"/>
    <w:rsid w:val="00F279A1"/>
    <w:rsid w:val="00F30629"/>
    <w:rsid w:val="00F30850"/>
    <w:rsid w:val="00F320BF"/>
    <w:rsid w:val="00F33E73"/>
    <w:rsid w:val="00F426DC"/>
    <w:rsid w:val="00F43F79"/>
    <w:rsid w:val="00F45A68"/>
    <w:rsid w:val="00F63E63"/>
    <w:rsid w:val="00F67C69"/>
    <w:rsid w:val="00F709DA"/>
    <w:rsid w:val="00F72319"/>
    <w:rsid w:val="00F77590"/>
    <w:rsid w:val="00F81E51"/>
    <w:rsid w:val="00F83776"/>
    <w:rsid w:val="00F843FC"/>
    <w:rsid w:val="00F86BF5"/>
    <w:rsid w:val="00F92009"/>
    <w:rsid w:val="00F964E6"/>
    <w:rsid w:val="00FA666A"/>
    <w:rsid w:val="00FB16CE"/>
    <w:rsid w:val="00FB1D8D"/>
    <w:rsid w:val="00FB27A2"/>
    <w:rsid w:val="00FB64FC"/>
    <w:rsid w:val="00FB7FA3"/>
    <w:rsid w:val="00FC02AA"/>
    <w:rsid w:val="00FC3B65"/>
    <w:rsid w:val="00FC7119"/>
    <w:rsid w:val="00FD0D1A"/>
    <w:rsid w:val="00FD146C"/>
    <w:rsid w:val="00FE0957"/>
    <w:rsid w:val="00FE0B61"/>
    <w:rsid w:val="00FE6E6F"/>
    <w:rsid w:val="00FE704B"/>
    <w:rsid w:val="00FF3851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625DD9F3"/>
  <w15:docId w15:val="{32F1B9D4-78D9-4D49-82AB-B75B5A68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E5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F81E51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9"/>
    <w:qFormat/>
    <w:rsid w:val="00C01EA3"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C01EA3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F0077B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uiPriority w:val="99"/>
    <w:semiHidden/>
    <w:locked/>
    <w:rsid w:val="00F0077B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uiPriority w:val="99"/>
    <w:semiHidden/>
    <w:locked/>
    <w:rsid w:val="00F0077B"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rsid w:val="00F81E5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link w:val="a3"/>
    <w:uiPriority w:val="99"/>
    <w:semiHidden/>
    <w:locked/>
    <w:rsid w:val="00F0077B"/>
    <w:rPr>
      <w:rFonts w:cs="Times New Roman"/>
      <w:sz w:val="18"/>
      <w:szCs w:val="18"/>
    </w:rPr>
  </w:style>
  <w:style w:type="paragraph" w:styleId="11">
    <w:name w:val="toc 1"/>
    <w:basedOn w:val="a"/>
    <w:next w:val="a"/>
    <w:autoRedefine/>
    <w:uiPriority w:val="99"/>
    <w:rsid w:val="004539AC"/>
    <w:pPr>
      <w:tabs>
        <w:tab w:val="right" w:leader="dot" w:pos="8296"/>
      </w:tabs>
      <w:spacing w:beforeLines="50" w:afterLines="50" w:line="400" w:lineRule="exact"/>
      <w:jc w:val="center"/>
    </w:pPr>
    <w:rPr>
      <w:rFonts w:eastAsia="黑体"/>
      <w:sz w:val="32"/>
      <w:szCs w:val="20"/>
    </w:rPr>
  </w:style>
  <w:style w:type="paragraph" w:styleId="a5">
    <w:name w:val="footer"/>
    <w:basedOn w:val="a"/>
    <w:link w:val="a6"/>
    <w:uiPriority w:val="99"/>
    <w:rsid w:val="00F81E5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link w:val="a5"/>
    <w:uiPriority w:val="99"/>
    <w:locked/>
    <w:rsid w:val="005C3D41"/>
    <w:rPr>
      <w:rFonts w:eastAsia="宋体" w:cs="Times New Roman"/>
      <w:kern w:val="2"/>
      <w:sz w:val="22"/>
      <w:szCs w:val="22"/>
      <w:lang w:val="en-US" w:eastAsia="zh-CN" w:bidi="ar-SA"/>
    </w:rPr>
  </w:style>
  <w:style w:type="character" w:styleId="a7">
    <w:name w:val="Hyperlink"/>
    <w:uiPriority w:val="99"/>
    <w:rsid w:val="003D7A43"/>
    <w:rPr>
      <w:rFonts w:cs="Times New Roman"/>
      <w:color w:val="0563C1"/>
      <w:u w:val="single"/>
    </w:rPr>
  </w:style>
  <w:style w:type="character" w:customStyle="1" w:styleId="20">
    <w:name w:val="标题 2 字符"/>
    <w:link w:val="2"/>
    <w:uiPriority w:val="99"/>
    <w:semiHidden/>
    <w:locked/>
    <w:rsid w:val="00C01EA3"/>
    <w:rPr>
      <w:rFonts w:ascii="Cambria" w:hAnsi="Cambria"/>
      <w:b/>
      <w:kern w:val="2"/>
      <w:sz w:val="32"/>
    </w:rPr>
  </w:style>
  <w:style w:type="character" w:customStyle="1" w:styleId="30">
    <w:name w:val="标题 3 字符"/>
    <w:link w:val="3"/>
    <w:uiPriority w:val="99"/>
    <w:locked/>
    <w:rsid w:val="00C01EA3"/>
    <w:rPr>
      <w:b/>
      <w:kern w:val="2"/>
      <w:sz w:val="32"/>
    </w:rPr>
  </w:style>
  <w:style w:type="paragraph" w:customStyle="1" w:styleId="TOC1">
    <w:name w:val="TOC 标题1"/>
    <w:basedOn w:val="1"/>
    <w:next w:val="a"/>
    <w:uiPriority w:val="99"/>
    <w:semiHidden/>
    <w:rsid w:val="00C01EA3"/>
    <w:pPr>
      <w:spacing w:before="340" w:after="330" w:line="578" w:lineRule="auto"/>
      <w:jc w:val="both"/>
      <w:outlineLvl w:val="9"/>
    </w:pPr>
    <w:rPr>
      <w:rFonts w:eastAsia="宋体"/>
      <w:b/>
      <w:sz w:val="44"/>
    </w:rPr>
  </w:style>
  <w:style w:type="character" w:customStyle="1" w:styleId="2Char">
    <w:name w:val="标题2 Char"/>
    <w:link w:val="21"/>
    <w:uiPriority w:val="99"/>
    <w:locked/>
    <w:rsid w:val="00C01EA3"/>
    <w:rPr>
      <w:rFonts w:ascii="黑体" w:eastAsia="黑体" w:hAnsi="黑体"/>
      <w:kern w:val="2"/>
      <w:sz w:val="28"/>
    </w:rPr>
  </w:style>
  <w:style w:type="paragraph" w:customStyle="1" w:styleId="21">
    <w:name w:val="标题2"/>
    <w:basedOn w:val="a"/>
    <w:link w:val="2Char"/>
    <w:uiPriority w:val="99"/>
    <w:rsid w:val="00C01EA3"/>
    <w:rPr>
      <w:rFonts w:ascii="黑体" w:eastAsia="黑体" w:hAnsi="黑体"/>
      <w:sz w:val="28"/>
      <w:szCs w:val="20"/>
    </w:rPr>
  </w:style>
  <w:style w:type="paragraph" w:styleId="22">
    <w:name w:val="toc 2"/>
    <w:basedOn w:val="a"/>
    <w:next w:val="a"/>
    <w:autoRedefine/>
    <w:uiPriority w:val="39"/>
    <w:rsid w:val="004539AC"/>
    <w:pPr>
      <w:spacing w:line="400" w:lineRule="exact"/>
      <w:ind w:leftChars="200" w:left="200"/>
    </w:pPr>
    <w:rPr>
      <w:rFonts w:eastAsia="黑体"/>
      <w:sz w:val="28"/>
    </w:rPr>
  </w:style>
  <w:style w:type="paragraph" w:styleId="31">
    <w:name w:val="toc 3"/>
    <w:basedOn w:val="a"/>
    <w:next w:val="a"/>
    <w:autoRedefine/>
    <w:uiPriority w:val="39"/>
    <w:rsid w:val="002758CE"/>
    <w:pPr>
      <w:ind w:leftChars="400" w:left="840"/>
    </w:pPr>
    <w:rPr>
      <w:rFonts w:eastAsia="黑体"/>
      <w:sz w:val="24"/>
    </w:rPr>
  </w:style>
  <w:style w:type="character" w:styleId="a8">
    <w:name w:val="page number"/>
    <w:uiPriority w:val="99"/>
    <w:rsid w:val="00C20CA9"/>
    <w:rPr>
      <w:rFonts w:cs="Times New Roman"/>
    </w:rPr>
  </w:style>
  <w:style w:type="paragraph" w:styleId="23">
    <w:name w:val="index 2"/>
    <w:basedOn w:val="a"/>
    <w:next w:val="a"/>
    <w:autoRedefine/>
    <w:uiPriority w:val="99"/>
    <w:semiHidden/>
    <w:rsid w:val="008A50FF"/>
    <w:pPr>
      <w:ind w:leftChars="200" w:left="200"/>
    </w:pPr>
    <w:rPr>
      <w:rFonts w:eastAsia="黑体"/>
      <w:sz w:val="24"/>
    </w:rPr>
  </w:style>
  <w:style w:type="paragraph" w:styleId="12">
    <w:name w:val="index 1"/>
    <w:basedOn w:val="a"/>
    <w:next w:val="a"/>
    <w:autoRedefine/>
    <w:uiPriority w:val="99"/>
    <w:semiHidden/>
    <w:rsid w:val="00B43EF1"/>
    <w:rPr>
      <w:rFonts w:eastAsia="黑体"/>
      <w:sz w:val="24"/>
    </w:rPr>
  </w:style>
  <w:style w:type="paragraph" w:styleId="32">
    <w:name w:val="index 3"/>
    <w:basedOn w:val="a"/>
    <w:next w:val="a"/>
    <w:autoRedefine/>
    <w:uiPriority w:val="99"/>
    <w:semiHidden/>
    <w:rsid w:val="008A50FF"/>
    <w:pPr>
      <w:ind w:leftChars="400" w:left="400"/>
    </w:pPr>
    <w:rPr>
      <w:rFonts w:eastAsia="黑体"/>
    </w:rPr>
  </w:style>
  <w:style w:type="paragraph" w:styleId="a9">
    <w:name w:val="List Paragraph"/>
    <w:basedOn w:val="a"/>
    <w:uiPriority w:val="34"/>
    <w:qFormat/>
    <w:rsid w:val="00B06380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22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80DB9-7DEE-47CA-8F56-F2338F02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65</TotalTime>
  <Pages>6</Pages>
  <Words>1404</Words>
  <Characters>1085</Characters>
  <Application>Microsoft Office Word</Application>
  <DocSecurity>0</DocSecurity>
  <Lines>9</Lines>
  <Paragraphs>4</Paragraphs>
  <ScaleCrop>false</ScaleCrop>
  <Company>Hewlett-Packard Company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wty</dc:creator>
  <cp:keywords/>
  <dc:description/>
  <cp:lastModifiedBy>萧炫百</cp:lastModifiedBy>
  <cp:revision>47</cp:revision>
  <dcterms:created xsi:type="dcterms:W3CDTF">2016-04-05T09:45:00Z</dcterms:created>
  <dcterms:modified xsi:type="dcterms:W3CDTF">2016-04-25T08:03:00Z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