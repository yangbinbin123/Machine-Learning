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9EC3D3" w14:textId="77777777" w:rsidR="00FC7119" w:rsidRDefault="00B15600" w:rsidP="00F92009">
      <w:pPr>
        <w:jc w:val="center"/>
        <w:rPr>
          <w:b/>
          <w:sz w:val="32"/>
          <w:szCs w:val="32"/>
        </w:rPr>
        <w:sectPr w:rsidR="00FC7119" w:rsidSect="00F279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noProof/>
        </w:rPr>
        <w:pict w14:anchorId="009EC45C">
          <v:rect id="Rectangle 2" o:spid="_x0000_s1026" style="position:absolute;left:0;text-align:left;margin-left:.8pt;margin-top:3.2pt;width:413.25pt;height:673.45pt;z-index:-251657216;visibility:visible;mso-position-horizontal-relative:text;mso-position-vertical-relative:text" filled="f" strokecolor="#3471b0" strokeweight="2.5pt"/>
        </w:pict>
      </w:r>
      <w:r>
        <w:rPr>
          <w:noProof/>
        </w:rPr>
        <w:pict w14:anchorId="009EC45E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left:0;text-align:left;margin-left:75.4pt;margin-top:124.2pt;width:270.75pt;height:56.25pt;z-index:251656192;visibility:visible;mso-position-horizontal-relative:text;mso-position-vertical-relative:text" strokecolor="gray">
            <v:stroke dashstyle="dash"/>
            <v:textbox style="mso-next-textbox:#Text Box 5">
              <w:txbxContent>
                <w:p w14:paraId="009EC473" w14:textId="77777777" w:rsidR="00FC7119" w:rsidRDefault="00FC7119" w:rsidP="002A6439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>
        <w:rPr>
          <w:noProof/>
        </w:rPr>
        <w:pict w14:anchorId="009EC45F">
          <v:shape id="Text Box 4" o:spid="_x0000_s1028" type="#_x0000_t202" style="position:absolute;left:0;text-align:left;margin-left:35.6pt;margin-top:187.2pt;width:369pt;height:128.65pt;z-index:251657216;visibility:visible;mso-position-horizontal-relative:text;mso-position-vertical-relative:text" filled="f" stroked="f">
            <v:textbox style="mso-next-textbox:#Text Box 4">
              <w:txbxContent>
                <w:p w14:paraId="009EC474" w14:textId="77777777" w:rsidR="00FC7119" w:rsidRDefault="00FF3851" w:rsidP="002A6439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/>
                      <w:b/>
                      <w:sz w:val="56"/>
                      <w:szCs w:val="72"/>
                    </w:rPr>
                    <w:t>综合设计</w:t>
                  </w:r>
                  <w:r w:rsidR="00FC7119">
                    <w:rPr>
                      <w:rFonts w:eastAsia="黑体" w:hint="eastAsia"/>
                      <w:b/>
                      <w:sz w:val="56"/>
                      <w:szCs w:val="72"/>
                    </w:rPr>
                    <w:t>中</w:t>
                  </w:r>
                  <w:r w:rsidR="00FC7119" w:rsidRPr="00B6124D">
                    <w:rPr>
                      <w:rFonts w:eastAsia="黑体" w:hint="eastAsia"/>
                      <w:b/>
                      <w:sz w:val="56"/>
                      <w:szCs w:val="72"/>
                    </w:rPr>
                    <w:t>期报告</w:t>
                  </w:r>
                </w:p>
                <w:p w14:paraId="009EC475" w14:textId="77777777" w:rsidR="00487440" w:rsidRPr="00B6124D" w:rsidRDefault="00487440" w:rsidP="002A6439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/>
                      <w:b/>
                      <w:sz w:val="56"/>
                      <w:szCs w:val="72"/>
                    </w:rPr>
                    <w:t>综合设计</w:t>
                  </w:r>
                  <w:r w:rsidR="00960AFD">
                    <w:rPr>
                      <w:rFonts w:eastAsia="黑体"/>
                      <w:b/>
                      <w:sz w:val="56"/>
                      <w:szCs w:val="72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 w14:anchorId="009EC460">
          <v:shape id="Text Box 3" o:spid="_x0000_s1029" type="#_x0000_t202" style="position:absolute;left:0;text-align:left;margin-left:27pt;margin-top:288.6pt;width:413.15pt;height:373.8pt;z-index:251658240;visibility:visible;mso-position-horizontal-relative:text;mso-position-vertical-relative:text" filled="f" stroked="f">
            <v:textbox style="mso-next-textbox:#Text Box 3">
              <w:txbxContent>
                <w:p w14:paraId="009EC476" w14:textId="77777777" w:rsidR="00FC7119" w:rsidRPr="004D172C" w:rsidRDefault="00FF3851" w:rsidP="00A0419B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综合设计</w:t>
                  </w:r>
                  <w:r w:rsidR="00FC7119" w:rsidRPr="004D172C">
                    <w:rPr>
                      <w:rFonts w:hint="eastAsia"/>
                      <w:sz w:val="32"/>
                    </w:rPr>
                    <w:t>课题</w:t>
                  </w:r>
                  <w:r w:rsidR="00FC7119">
                    <w:rPr>
                      <w:rFonts w:hint="eastAsia"/>
                      <w:sz w:val="32"/>
                    </w:rPr>
                    <w:t>名称</w:t>
                  </w:r>
                  <w:r w:rsidR="00FC7119" w:rsidRPr="004D172C">
                    <w:rPr>
                      <w:rFonts w:hint="eastAsia"/>
                      <w:sz w:val="32"/>
                    </w:rPr>
                    <w:t>：</w:t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  <w:r w:rsidR="00FC7119">
                    <w:rPr>
                      <w:sz w:val="32"/>
                      <w:u w:val="single"/>
                    </w:rPr>
                    <w:tab/>
                  </w:r>
                </w:p>
                <w:p w14:paraId="009EC477" w14:textId="77777777" w:rsidR="00FC7119" w:rsidRDefault="00FC7119" w:rsidP="00A0419B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 w:rsidRPr="004D172C"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009EC478" w14:textId="77777777" w:rsidR="00FF3851" w:rsidRPr="00FF3851" w:rsidRDefault="00FF3851" w:rsidP="00A0419B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 w:rsidRPr="00FF3851">
                    <w:rPr>
                      <w:sz w:val="32"/>
                    </w:rPr>
                    <w:t>学生信息</w:t>
                  </w:r>
                  <w:r w:rsidRPr="00FF3851">
                    <w:rPr>
                      <w:rFonts w:hint="eastAsia"/>
                      <w:sz w:val="32"/>
                    </w:rPr>
                    <w:t>：</w:t>
                  </w:r>
                </w:p>
                <w:tbl>
                  <w:tblPr>
                    <w:tblW w:w="6662" w:type="dxa"/>
                    <w:tblInd w:w="39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134"/>
                    <w:gridCol w:w="2551"/>
                    <w:gridCol w:w="2977"/>
                  </w:tblGrid>
                  <w:tr w:rsidR="00FF3851" w14:paraId="009EC47C" w14:textId="77777777" w:rsidTr="00FF3851">
                    <w:trPr>
                      <w:trHeight w:val="340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79" w14:textId="77777777" w:rsidR="00FF3851" w:rsidRPr="00AF7D98" w:rsidRDefault="00FF38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序号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7A" w14:textId="77777777" w:rsidR="00FF3851" w:rsidRPr="00AF7D98" w:rsidRDefault="00FF38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姓名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7B" w14:textId="77777777" w:rsidR="00FF3851" w:rsidRPr="00AF7D98" w:rsidRDefault="00FF3851" w:rsidP="00FF3851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 w:rsidRPr="00AF7D98">
                          <w:rPr>
                            <w:rFonts w:ascii="宋体" w:hAnsi="宋体" w:cs="宋体" w:hint="eastAsia"/>
                            <w:color w:val="000000"/>
                          </w:rPr>
                          <w:t>学号</w:t>
                        </w:r>
                      </w:p>
                    </w:tc>
                  </w:tr>
                  <w:tr w:rsidR="00FF3851" w14:paraId="009EC480" w14:textId="77777777" w:rsidTr="00FF3851">
                    <w:trPr>
                      <w:trHeight w:val="551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7D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1</w:t>
                        </w:r>
                        <w:r w:rsidR="00A76AEF">
                          <w:rPr>
                            <w:rFonts w:ascii="宋体" w:hAnsi="宋体" w:cs="宋体" w:hint="eastAsia"/>
                            <w:color w:val="000000"/>
                          </w:rPr>
                          <w:t>（组长）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7E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7F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009EC484" w14:textId="77777777" w:rsidTr="00FF3851">
                    <w:trPr>
                      <w:trHeight w:val="559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1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2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3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009EC488" w14:textId="77777777" w:rsidTr="00FF3851">
                    <w:trPr>
                      <w:trHeight w:val="553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5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6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7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009EC48C" w14:textId="77777777" w:rsidTr="00FF3851">
                    <w:trPr>
                      <w:trHeight w:val="561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9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A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B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009EC490" w14:textId="77777777" w:rsidTr="00FF3851">
                    <w:trPr>
                      <w:trHeight w:val="463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D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E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8F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  <w:tr w:rsidR="00FF3851" w14:paraId="009EC494" w14:textId="77777777" w:rsidTr="00FF3851">
                    <w:trPr>
                      <w:trHeight w:val="519"/>
                    </w:trPr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91" w14:textId="77777777" w:rsidR="00FF3851" w:rsidRDefault="00FF3851" w:rsidP="00FF3851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92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9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9EC493" w14:textId="77777777" w:rsidR="00FF3851" w:rsidRDefault="00FF3851" w:rsidP="00FF3851">
                        <w:pPr>
                          <w:widowControl/>
                          <w:spacing w:before="30" w:after="30"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</w:tr>
                </w:tbl>
                <w:p w14:paraId="009EC495" w14:textId="77777777" w:rsidR="00FC7119" w:rsidRDefault="00FC7119" w:rsidP="00A0419B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</w:p>
                <w:p w14:paraId="009EC496" w14:textId="77777777" w:rsidR="00FC7119" w:rsidRDefault="00FC7119" w:rsidP="00A0419B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>
        <w:rPr>
          <w:noProof/>
        </w:rPr>
        <w:pict w14:anchorId="009EC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2.6pt;height:108.45pt;visibility:visible">
            <v:imagedata r:id="rId14" o:title=""/>
          </v:shape>
        </w:pict>
      </w:r>
    </w:p>
    <w:p w14:paraId="009EC3D4" w14:textId="77777777" w:rsidR="00FC7119" w:rsidRPr="00D54D2D" w:rsidRDefault="00FC7119" w:rsidP="00E31283">
      <w:pPr>
        <w:jc w:val="center"/>
        <w:rPr>
          <w:rFonts w:eastAsia="黑体"/>
          <w:b/>
          <w:bCs/>
          <w:sz w:val="36"/>
        </w:rPr>
      </w:pPr>
      <w:r w:rsidRPr="00D54D2D">
        <w:rPr>
          <w:rFonts w:eastAsia="黑体" w:hint="eastAsia"/>
          <w:b/>
          <w:bCs/>
          <w:sz w:val="36"/>
        </w:rPr>
        <w:lastRenderedPageBreak/>
        <w:t>电子科技大学信息与软件工程学院</w:t>
      </w:r>
    </w:p>
    <w:p w14:paraId="009EC3D5" w14:textId="77777777" w:rsidR="00FC7119" w:rsidRPr="00D54D2D" w:rsidRDefault="0045471C" w:rsidP="00B06380">
      <w:pPr>
        <w:jc w:val="center"/>
        <w:rPr>
          <w:rFonts w:eastAsia="黑体"/>
          <w:sz w:val="36"/>
        </w:rPr>
      </w:pPr>
      <w:r>
        <w:rPr>
          <w:rFonts w:eastAsia="黑体" w:hint="eastAsia"/>
          <w:b/>
          <w:bCs/>
          <w:sz w:val="36"/>
        </w:rPr>
        <w:t>综合设计</w:t>
      </w:r>
      <w:r w:rsidR="00C71D51">
        <w:rPr>
          <w:rFonts w:eastAsia="黑体" w:hint="eastAsia"/>
          <w:b/>
          <w:bCs/>
          <w:sz w:val="36"/>
        </w:rPr>
        <w:t>I</w:t>
      </w:r>
      <w:r w:rsidR="00FC7119">
        <w:rPr>
          <w:rFonts w:eastAsia="黑体" w:hint="eastAsia"/>
          <w:b/>
          <w:bCs/>
          <w:sz w:val="36"/>
        </w:rPr>
        <w:t>中</w:t>
      </w:r>
      <w:r w:rsidR="00FC7119" w:rsidRPr="00D54D2D">
        <w:rPr>
          <w:rFonts w:eastAsia="黑体" w:hint="eastAsia"/>
          <w:b/>
          <w:bCs/>
          <w:sz w:val="36"/>
        </w:rPr>
        <w:t>期检查表</w:t>
      </w:r>
    </w:p>
    <w:p w14:paraId="009EC3D6" w14:textId="77777777" w:rsidR="00FC7119" w:rsidRDefault="0045471C" w:rsidP="008551F3">
      <w:pPr>
        <w:pStyle w:val="a9"/>
        <w:numPr>
          <w:ilvl w:val="0"/>
          <w:numId w:val="3"/>
        </w:numPr>
        <w:spacing w:beforeLines="50" w:before="156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综合设计</w:t>
      </w:r>
      <w:r>
        <w:rPr>
          <w:rFonts w:eastAsia="仿宋" w:hint="eastAsia"/>
          <w:b/>
          <w:bCs/>
          <w:sz w:val="28"/>
          <w:szCs w:val="28"/>
        </w:rPr>
        <w:t>I</w:t>
      </w:r>
      <w:r>
        <w:rPr>
          <w:rFonts w:eastAsia="仿宋" w:hint="eastAsia"/>
          <w:b/>
          <w:bCs/>
          <w:sz w:val="28"/>
          <w:szCs w:val="28"/>
        </w:rPr>
        <w:t>中期检查</w:t>
      </w:r>
      <w:r w:rsidR="00FC7119" w:rsidRPr="00D54D2D">
        <w:rPr>
          <w:rFonts w:eastAsia="仿宋" w:hint="eastAsia"/>
          <w:b/>
          <w:bCs/>
          <w:sz w:val="28"/>
          <w:szCs w:val="28"/>
        </w:rPr>
        <w:t>教师评分：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1241"/>
        <w:gridCol w:w="708"/>
        <w:gridCol w:w="709"/>
        <w:gridCol w:w="2977"/>
        <w:gridCol w:w="1417"/>
        <w:gridCol w:w="851"/>
      </w:tblGrid>
      <w:tr w:rsidR="00173A7D" w14:paraId="009EC3DD" w14:textId="77777777" w:rsidTr="009853ED">
        <w:trPr>
          <w:trHeight w:val="171"/>
        </w:trPr>
        <w:tc>
          <w:tcPr>
            <w:tcW w:w="427" w:type="dxa"/>
            <w:vAlign w:val="center"/>
          </w:tcPr>
          <w:p w14:paraId="009EC3D7" w14:textId="77777777" w:rsidR="00173A7D" w:rsidRDefault="00173A7D" w:rsidP="0001512A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241" w:type="dxa"/>
            <w:vAlign w:val="center"/>
          </w:tcPr>
          <w:p w14:paraId="009EC3D8" w14:textId="77777777" w:rsidR="00173A7D" w:rsidRPr="00DB608B" w:rsidRDefault="00173A7D" w:rsidP="0001512A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8" w:type="dxa"/>
            <w:vAlign w:val="center"/>
          </w:tcPr>
          <w:p w14:paraId="009EC3D9" w14:textId="77777777" w:rsidR="00173A7D" w:rsidRPr="00DB608B" w:rsidRDefault="00173A7D" w:rsidP="0001512A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009EC3DA" w14:textId="77777777" w:rsidR="00173A7D" w:rsidRPr="006C24D8" w:rsidRDefault="00173A7D" w:rsidP="0001512A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394" w:type="dxa"/>
            <w:gridSpan w:val="2"/>
            <w:vAlign w:val="center"/>
          </w:tcPr>
          <w:p w14:paraId="009EC3DB" w14:textId="77777777" w:rsidR="00173A7D" w:rsidRPr="006C24D8" w:rsidRDefault="00173A7D" w:rsidP="0001512A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851" w:type="dxa"/>
          </w:tcPr>
          <w:p w14:paraId="009EC3DC" w14:textId="77777777" w:rsidR="00173A7D" w:rsidRDefault="00173A7D" w:rsidP="0001512A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得分</w:t>
            </w:r>
          </w:p>
        </w:tc>
      </w:tr>
      <w:tr w:rsidR="00173A7D" w:rsidRPr="00CE71D3" w14:paraId="009EC3E9" w14:textId="77777777" w:rsidTr="009853ED">
        <w:trPr>
          <w:trHeight w:val="20"/>
        </w:trPr>
        <w:tc>
          <w:tcPr>
            <w:tcW w:w="427" w:type="dxa"/>
            <w:vAlign w:val="center"/>
          </w:tcPr>
          <w:p w14:paraId="009EC3DE" w14:textId="77777777" w:rsidR="00173A7D" w:rsidRPr="00D54D2D" w:rsidRDefault="003D698E" w:rsidP="008551F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241" w:type="dxa"/>
            <w:vAlign w:val="center"/>
          </w:tcPr>
          <w:p w14:paraId="009EC3DF" w14:textId="23CFBD97" w:rsidR="00173A7D" w:rsidRPr="00DE44DA" w:rsidRDefault="00173A7D" w:rsidP="008551F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DE44DA">
              <w:rPr>
                <w:rFonts w:eastAsia="仿宋" w:hint="eastAsia"/>
                <w:sz w:val="20"/>
                <w:szCs w:val="20"/>
              </w:rPr>
              <w:t>需求分析</w:t>
            </w:r>
            <w:r w:rsidR="001B171A">
              <w:rPr>
                <w:rFonts w:eastAsia="仿宋" w:hint="eastAsia"/>
                <w:sz w:val="20"/>
                <w:szCs w:val="20"/>
              </w:rPr>
              <w:t>与复杂工程问题归纳</w:t>
            </w:r>
          </w:p>
        </w:tc>
        <w:tc>
          <w:tcPr>
            <w:tcW w:w="708" w:type="dxa"/>
            <w:vAlign w:val="center"/>
          </w:tcPr>
          <w:p w14:paraId="009EC3E0" w14:textId="77777777" w:rsidR="00173A7D" w:rsidRPr="00D54D2D" w:rsidRDefault="00173A7D" w:rsidP="00C40086">
            <w:pPr>
              <w:jc w:val="center"/>
              <w:rPr>
                <w:rFonts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9EC3E1" w14:textId="77777777" w:rsidR="00173A7D" w:rsidRPr="00D54D2D" w:rsidRDefault="00173A7D" w:rsidP="00C40086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09EC3E2" w14:textId="55F7627A" w:rsidR="00173A7D" w:rsidRPr="002B499D" w:rsidRDefault="00173A7D" w:rsidP="00F358F8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2B499D">
              <w:rPr>
                <w:rFonts w:eastAsia="仿宋"/>
                <w:sz w:val="20"/>
                <w:szCs w:val="20"/>
              </w:rPr>
              <w:t>能</w:t>
            </w:r>
            <w:r w:rsidRPr="002B499D">
              <w:rPr>
                <w:rFonts w:eastAsia="仿宋" w:hint="eastAsia"/>
                <w:sz w:val="20"/>
                <w:szCs w:val="20"/>
              </w:rPr>
              <w:t>对待开发</w:t>
            </w:r>
            <w:r w:rsidR="00B15600">
              <w:rPr>
                <w:rFonts w:eastAsia="仿宋" w:hint="eastAsia"/>
                <w:sz w:val="20"/>
                <w:szCs w:val="20"/>
              </w:rPr>
              <w:t>课题</w:t>
            </w:r>
            <w:bookmarkStart w:id="0" w:name="_GoBack"/>
            <w:bookmarkEnd w:id="0"/>
            <w:r w:rsidRPr="002B499D">
              <w:rPr>
                <w:rFonts w:eastAsia="仿宋" w:hint="eastAsia"/>
                <w:sz w:val="20"/>
                <w:szCs w:val="20"/>
              </w:rPr>
              <w:t>提出的需求进行分析并给出</w:t>
            </w:r>
            <w:r>
              <w:rPr>
                <w:rFonts w:eastAsia="仿宋" w:hint="eastAsia"/>
                <w:sz w:val="20"/>
                <w:szCs w:val="20"/>
              </w:rPr>
              <w:t>需求</w:t>
            </w:r>
            <w:r w:rsidRPr="002B499D">
              <w:rPr>
                <w:rFonts w:eastAsia="仿宋" w:hint="eastAsia"/>
                <w:sz w:val="20"/>
                <w:szCs w:val="20"/>
              </w:rPr>
              <w:t>定义</w:t>
            </w:r>
            <w:r w:rsidR="00F358F8">
              <w:rPr>
                <w:rFonts w:eastAsia="仿宋" w:hint="eastAsia"/>
                <w:sz w:val="20"/>
                <w:szCs w:val="20"/>
              </w:rPr>
              <w:t>，能够</w:t>
            </w:r>
            <w:r w:rsidR="00F358F8" w:rsidRPr="00F358F8">
              <w:rPr>
                <w:rFonts w:eastAsia="仿宋" w:hint="eastAsia"/>
                <w:sz w:val="20"/>
                <w:szCs w:val="20"/>
              </w:rPr>
              <w:t>利用软件工程相关工具对需求建模</w:t>
            </w:r>
            <w:r w:rsidR="00883BC5">
              <w:rPr>
                <w:rFonts w:eastAsia="仿宋" w:hint="eastAsia"/>
                <w:sz w:val="20"/>
                <w:szCs w:val="20"/>
              </w:rPr>
              <w:t>，</w:t>
            </w:r>
            <w:r w:rsidR="00883BC5" w:rsidRPr="00883BC5">
              <w:rPr>
                <w:rFonts w:eastAsia="仿宋" w:hint="eastAsia"/>
                <w:sz w:val="20"/>
                <w:szCs w:val="20"/>
              </w:rPr>
              <w:t>在需求分析中总结归纳出需要解决的复杂工程问题</w:t>
            </w:r>
          </w:p>
        </w:tc>
        <w:tc>
          <w:tcPr>
            <w:tcW w:w="1417" w:type="dxa"/>
            <w:vAlign w:val="center"/>
          </w:tcPr>
          <w:p w14:paraId="009EC3E3" w14:textId="77777777" w:rsidR="00332F18" w:rsidRPr="00D54D2D" w:rsidRDefault="00332F18" w:rsidP="00332F1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 w:rsidR="00DB1619">
              <w:rPr>
                <w:rFonts w:eastAsia="仿宋"/>
                <w:sz w:val="20"/>
                <w:szCs w:val="20"/>
              </w:rPr>
              <w:t>13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 w:rsidR="00DB1619"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009EC3E4" w14:textId="77777777" w:rsidR="00332F18" w:rsidRPr="00D54D2D" w:rsidRDefault="00332F18" w:rsidP="00332F1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 w:rsidR="00DB1619">
              <w:rPr>
                <w:rFonts w:eastAsia="仿宋"/>
                <w:sz w:val="20"/>
                <w:szCs w:val="20"/>
              </w:rPr>
              <w:t>9</w:t>
            </w:r>
            <w:r>
              <w:rPr>
                <w:rFonts w:eastAsia="仿宋"/>
                <w:sz w:val="20"/>
                <w:szCs w:val="20"/>
              </w:rPr>
              <w:t>,</w:t>
            </w:r>
            <w:r w:rsidR="00DB1619">
              <w:rPr>
                <w:rFonts w:eastAsia="仿宋"/>
                <w:sz w:val="20"/>
                <w:szCs w:val="20"/>
              </w:rPr>
              <w:t>13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3E5" w14:textId="77777777" w:rsidR="00332F18" w:rsidRPr="00D54D2D" w:rsidRDefault="00332F18" w:rsidP="00332F1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</w:t>
            </w:r>
            <w:r w:rsidR="00DB1619">
              <w:rPr>
                <w:rFonts w:eastAsia="仿宋"/>
                <w:sz w:val="20"/>
                <w:szCs w:val="20"/>
              </w:rPr>
              <w:t>6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 w:rsidR="00DB1619">
              <w:rPr>
                <w:rFonts w:eastAsia="仿宋"/>
                <w:sz w:val="20"/>
                <w:szCs w:val="20"/>
              </w:rPr>
              <w:t>9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3E6" w14:textId="77777777" w:rsidR="00332F18" w:rsidRPr="00D54D2D" w:rsidRDefault="00332F18" w:rsidP="00332F18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 w:rsidR="00222123">
              <w:rPr>
                <w:rFonts w:eastAsia="仿宋"/>
                <w:sz w:val="20"/>
                <w:szCs w:val="20"/>
              </w:rPr>
              <w:t>3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 w:rsidR="00DB1619">
              <w:rPr>
                <w:rFonts w:eastAsia="仿宋"/>
                <w:sz w:val="20"/>
                <w:szCs w:val="20"/>
              </w:rPr>
              <w:t>6</w:t>
            </w:r>
            <w:r w:rsidR="00222123"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3E7" w14:textId="77777777" w:rsidR="00173A7D" w:rsidRPr="00D54D2D" w:rsidRDefault="00332F18" w:rsidP="00332F1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="00222123">
              <w:rPr>
                <w:rFonts w:eastAsia="仿宋"/>
                <w:sz w:val="20"/>
                <w:szCs w:val="20"/>
              </w:rPr>
              <w:t>[0,2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851" w:type="dxa"/>
            <w:vAlign w:val="center"/>
          </w:tcPr>
          <w:p w14:paraId="009EC3E8" w14:textId="77777777" w:rsidR="00173A7D" w:rsidRPr="00CE71D3" w:rsidRDefault="00173A7D" w:rsidP="009F4E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D698E" w:rsidRPr="00CE71D3" w14:paraId="009EC3F5" w14:textId="77777777" w:rsidTr="00CD54DD">
        <w:trPr>
          <w:trHeight w:val="20"/>
        </w:trPr>
        <w:tc>
          <w:tcPr>
            <w:tcW w:w="427" w:type="dxa"/>
            <w:vAlign w:val="center"/>
          </w:tcPr>
          <w:p w14:paraId="009EC3EA" w14:textId="77777777" w:rsidR="003D698E" w:rsidRDefault="003D698E" w:rsidP="008551F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241" w:type="dxa"/>
            <w:vAlign w:val="center"/>
          </w:tcPr>
          <w:p w14:paraId="009EC3EB" w14:textId="77777777" w:rsidR="003D698E" w:rsidRPr="009475F5" w:rsidRDefault="003D698E" w:rsidP="008551F3">
            <w:pPr>
              <w:spacing w:beforeLines="20" w:before="62" w:afterLines="20" w:after="62" w:line="320" w:lineRule="exact"/>
              <w:jc w:val="center"/>
              <w:rPr>
                <w:rFonts w:ascii="华文楷体" w:eastAsia="华文楷体" w:hAnsi="华文楷体"/>
                <w:kern w:val="0"/>
                <w:szCs w:val="21"/>
              </w:rPr>
            </w:pPr>
            <w:r w:rsidRPr="00BA3730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8" w:type="dxa"/>
            <w:vAlign w:val="center"/>
          </w:tcPr>
          <w:p w14:paraId="009EC3EC" w14:textId="77777777" w:rsidR="003D698E" w:rsidRPr="00D54D2D" w:rsidRDefault="003D698E" w:rsidP="003D698E">
            <w:pPr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O1</w:t>
            </w:r>
          </w:p>
        </w:tc>
        <w:tc>
          <w:tcPr>
            <w:tcW w:w="709" w:type="dxa"/>
            <w:vAlign w:val="center"/>
          </w:tcPr>
          <w:p w14:paraId="009EC3ED" w14:textId="77777777" w:rsidR="003D698E" w:rsidRPr="00D54D2D" w:rsidRDefault="003D698E" w:rsidP="003D698E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09EC3EE" w14:textId="19E7B3EC" w:rsidR="003D698E" w:rsidRPr="002B499D" w:rsidRDefault="00F358F8" w:rsidP="001B171A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1B171A">
              <w:rPr>
                <w:rFonts w:eastAsia="仿宋" w:hint="eastAsia"/>
                <w:sz w:val="20"/>
                <w:szCs w:val="20"/>
              </w:rPr>
              <w:t>针对</w:t>
            </w:r>
            <w:r w:rsidRPr="001B171A">
              <w:rPr>
                <w:rFonts w:eastAsia="仿宋"/>
                <w:sz w:val="20"/>
                <w:szCs w:val="20"/>
              </w:rPr>
              <w:t>复杂</w:t>
            </w:r>
            <w:r w:rsidR="001B171A">
              <w:rPr>
                <w:rFonts w:eastAsia="仿宋" w:hint="eastAsia"/>
                <w:sz w:val="20"/>
                <w:szCs w:val="20"/>
              </w:rPr>
              <w:t>工程</w:t>
            </w:r>
            <w:r w:rsidRPr="001B171A">
              <w:rPr>
                <w:rFonts w:eastAsia="仿宋" w:hint="eastAsia"/>
                <w:sz w:val="20"/>
                <w:szCs w:val="20"/>
              </w:rPr>
              <w:t>问题，提出实施方案，包括概要设计以及详细设计</w:t>
            </w:r>
            <w:r w:rsidR="003D698E" w:rsidRPr="007058EA">
              <w:rPr>
                <w:rFonts w:eastAsia="仿宋"/>
                <w:sz w:val="20"/>
                <w:szCs w:val="20"/>
              </w:rPr>
              <w:t>能够</w:t>
            </w:r>
            <w:r w:rsidR="003D698E" w:rsidRPr="007058EA">
              <w:rPr>
                <w:rFonts w:eastAsia="仿宋" w:hint="eastAsia"/>
                <w:sz w:val="20"/>
                <w:szCs w:val="20"/>
              </w:rPr>
              <w:t>针对</w:t>
            </w:r>
            <w:r w:rsidR="003D698E" w:rsidRPr="007058EA">
              <w:rPr>
                <w:rFonts w:eastAsia="仿宋"/>
                <w:sz w:val="20"/>
                <w:szCs w:val="20"/>
              </w:rPr>
              <w:t>一个问题找到多种</w:t>
            </w:r>
            <w:r w:rsidR="003D698E" w:rsidRPr="007058EA">
              <w:rPr>
                <w:rFonts w:eastAsia="仿宋" w:hint="eastAsia"/>
                <w:sz w:val="20"/>
                <w:szCs w:val="20"/>
              </w:rPr>
              <w:t>可</w:t>
            </w:r>
            <w:r w:rsidR="003D698E" w:rsidRPr="007058EA">
              <w:rPr>
                <w:rFonts w:eastAsia="仿宋"/>
                <w:sz w:val="20"/>
                <w:szCs w:val="20"/>
              </w:rPr>
              <w:t>选择的解决方案</w:t>
            </w:r>
          </w:p>
        </w:tc>
        <w:tc>
          <w:tcPr>
            <w:tcW w:w="1417" w:type="dxa"/>
            <w:vAlign w:val="center"/>
          </w:tcPr>
          <w:p w14:paraId="009EC3EF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009EC3F0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3F1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3F2" w14:textId="77777777" w:rsidR="003D698E" w:rsidRDefault="003D698E" w:rsidP="003D698E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3F3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[0,7]</w:t>
            </w:r>
          </w:p>
        </w:tc>
        <w:tc>
          <w:tcPr>
            <w:tcW w:w="851" w:type="dxa"/>
          </w:tcPr>
          <w:p w14:paraId="009EC3F4" w14:textId="77777777" w:rsidR="003D698E" w:rsidRPr="00CE71D3" w:rsidRDefault="003D698E" w:rsidP="003D698E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D698E" w:rsidRPr="00CE71D3" w14:paraId="009EC401" w14:textId="77777777" w:rsidTr="009853ED">
        <w:trPr>
          <w:trHeight w:val="20"/>
        </w:trPr>
        <w:tc>
          <w:tcPr>
            <w:tcW w:w="427" w:type="dxa"/>
            <w:vAlign w:val="center"/>
          </w:tcPr>
          <w:p w14:paraId="009EC3F6" w14:textId="77777777" w:rsidR="003D698E" w:rsidRPr="00CE71D3" w:rsidRDefault="003D698E" w:rsidP="008551F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241" w:type="dxa"/>
            <w:vAlign w:val="center"/>
          </w:tcPr>
          <w:p w14:paraId="009EC3F7" w14:textId="77777777" w:rsidR="003D698E" w:rsidRPr="00CE71D3" w:rsidRDefault="003D698E" w:rsidP="008551F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708" w:type="dxa"/>
            <w:vAlign w:val="center"/>
          </w:tcPr>
          <w:p w14:paraId="009EC3F8" w14:textId="77777777" w:rsidR="003D698E" w:rsidRPr="00CE71D3" w:rsidRDefault="003D698E" w:rsidP="003D698E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A</w:t>
            </w:r>
            <w:r>
              <w:rPr>
                <w:rFonts w:eastAsia="仿宋"/>
                <w:sz w:val="20"/>
                <w:szCs w:val="20"/>
              </w:rPr>
              <w:t>O</w:t>
            </w:r>
            <w:r w:rsidR="0091396B">
              <w:rPr>
                <w:rFonts w:eastAsia="仿宋"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009EC3F9" w14:textId="77777777" w:rsidR="003D698E" w:rsidRPr="00CE71D3" w:rsidRDefault="003D698E" w:rsidP="003D698E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09EC3FA" w14:textId="5EA38D5E" w:rsidR="003D698E" w:rsidRPr="00CE71D3" w:rsidRDefault="003D698E" w:rsidP="009808DC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96400E">
              <w:rPr>
                <w:rFonts w:eastAsia="仿宋" w:hint="eastAsia"/>
                <w:sz w:val="20"/>
                <w:szCs w:val="20"/>
              </w:rPr>
              <w:t>能分析、总结和归纳</w:t>
            </w:r>
            <w:r>
              <w:rPr>
                <w:rFonts w:eastAsia="仿宋" w:hint="eastAsia"/>
                <w:sz w:val="20"/>
                <w:szCs w:val="20"/>
              </w:rPr>
              <w:t>实现综合设计</w:t>
            </w:r>
            <w:r w:rsidRPr="0096400E">
              <w:rPr>
                <w:rFonts w:eastAsia="仿宋" w:hint="eastAsia"/>
                <w:sz w:val="20"/>
                <w:szCs w:val="20"/>
              </w:rPr>
              <w:t>存在的主要问题，能通过</w:t>
            </w:r>
            <w:r w:rsidRPr="0096400E">
              <w:rPr>
                <w:rFonts w:eastAsia="仿宋"/>
                <w:sz w:val="20"/>
                <w:szCs w:val="20"/>
              </w:rPr>
              <w:t>文献</w:t>
            </w:r>
            <w:r w:rsidRPr="0096400E">
              <w:rPr>
                <w:rFonts w:eastAsia="仿宋" w:hint="eastAsia"/>
                <w:sz w:val="20"/>
                <w:szCs w:val="20"/>
              </w:rPr>
              <w:t>分析找出</w:t>
            </w:r>
            <w:r w:rsidRPr="0096400E">
              <w:rPr>
                <w:rFonts w:eastAsia="仿宋"/>
                <w:sz w:val="20"/>
                <w:szCs w:val="20"/>
              </w:rPr>
              <w:t>可替代</w:t>
            </w:r>
            <w:r w:rsidRPr="0096400E">
              <w:rPr>
                <w:rFonts w:eastAsia="仿宋" w:hint="eastAsia"/>
                <w:sz w:val="20"/>
                <w:szCs w:val="20"/>
              </w:rPr>
              <w:t>解决</w:t>
            </w:r>
            <w:r w:rsidRPr="0096400E">
              <w:rPr>
                <w:rFonts w:eastAsia="仿宋"/>
                <w:sz w:val="20"/>
                <w:szCs w:val="20"/>
              </w:rPr>
              <w:t>方案</w:t>
            </w:r>
          </w:p>
        </w:tc>
        <w:tc>
          <w:tcPr>
            <w:tcW w:w="1417" w:type="dxa"/>
            <w:vAlign w:val="center"/>
          </w:tcPr>
          <w:p w14:paraId="009EC3FB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009EC3FC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3FD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3FE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3FF" w14:textId="77777777" w:rsidR="003D698E" w:rsidRPr="00CE71D3" w:rsidRDefault="003D698E" w:rsidP="003D698E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[0,7]</w:t>
            </w:r>
          </w:p>
        </w:tc>
        <w:tc>
          <w:tcPr>
            <w:tcW w:w="851" w:type="dxa"/>
            <w:vAlign w:val="center"/>
          </w:tcPr>
          <w:p w14:paraId="009EC400" w14:textId="77777777" w:rsidR="003D698E" w:rsidRPr="00CE71D3" w:rsidRDefault="003D698E" w:rsidP="003D698E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D698E" w:rsidRPr="00CE71D3" w14:paraId="009EC40D" w14:textId="77777777" w:rsidTr="009853ED">
        <w:trPr>
          <w:trHeight w:val="20"/>
        </w:trPr>
        <w:tc>
          <w:tcPr>
            <w:tcW w:w="427" w:type="dxa"/>
            <w:vAlign w:val="center"/>
          </w:tcPr>
          <w:p w14:paraId="009EC402" w14:textId="77777777" w:rsidR="003D698E" w:rsidRPr="00CE71D3" w:rsidRDefault="003D698E" w:rsidP="008551F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241" w:type="dxa"/>
            <w:vAlign w:val="center"/>
          </w:tcPr>
          <w:p w14:paraId="009EC403" w14:textId="77777777" w:rsidR="003D698E" w:rsidRPr="00CE71D3" w:rsidRDefault="003D698E" w:rsidP="008551F3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8" w:type="dxa"/>
            <w:vAlign w:val="center"/>
          </w:tcPr>
          <w:p w14:paraId="009EC404" w14:textId="77777777" w:rsidR="003D698E" w:rsidRPr="00CE71D3" w:rsidRDefault="003D698E" w:rsidP="003D698E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09EC405" w14:textId="77777777" w:rsidR="003D698E" w:rsidRPr="00CE71D3" w:rsidRDefault="003D698E" w:rsidP="003D698E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09EC406" w14:textId="77777777" w:rsidR="003D698E" w:rsidRPr="00CE71D3" w:rsidRDefault="003D698E" w:rsidP="003D698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B5400E">
              <w:rPr>
                <w:rFonts w:eastAsia="仿宋" w:hint="eastAsia"/>
                <w:sz w:val="20"/>
                <w:szCs w:val="20"/>
              </w:rPr>
              <w:t>前期任务完成度符合</w:t>
            </w:r>
            <w:r>
              <w:rPr>
                <w:rFonts w:eastAsia="仿宋" w:hint="eastAsia"/>
                <w:sz w:val="20"/>
                <w:szCs w:val="20"/>
              </w:rPr>
              <w:t>综合设计</w:t>
            </w:r>
            <w:r w:rsidRPr="00B5400E">
              <w:rPr>
                <w:rFonts w:eastAsia="仿宋" w:hint="eastAsia"/>
                <w:sz w:val="20"/>
                <w:szCs w:val="20"/>
              </w:rPr>
              <w:t>进度要求；</w:t>
            </w:r>
            <w:r>
              <w:rPr>
                <w:rFonts w:eastAsia="仿宋" w:hint="eastAsia"/>
                <w:sz w:val="20"/>
                <w:szCs w:val="20"/>
              </w:rPr>
              <w:t>实施计划安排合理，能够体现</w:t>
            </w:r>
            <w:r>
              <w:rPr>
                <w:rFonts w:eastAsia="华文仿宋" w:hint="eastAsia"/>
                <w:bCs/>
                <w:szCs w:val="21"/>
              </w:rPr>
              <w:t>工程管理原理的有效应用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17" w:type="dxa"/>
            <w:vAlign w:val="center"/>
          </w:tcPr>
          <w:p w14:paraId="009EC407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009EC408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9,13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409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[6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40A" w14:textId="77777777" w:rsidR="003D698E" w:rsidRPr="00D54D2D" w:rsidRDefault="003D698E" w:rsidP="003D698E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3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6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09EC40B" w14:textId="77777777" w:rsidR="003D698E" w:rsidRPr="00CE71D3" w:rsidRDefault="003D698E" w:rsidP="003D698E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[0,2]</w:t>
            </w:r>
          </w:p>
        </w:tc>
        <w:tc>
          <w:tcPr>
            <w:tcW w:w="851" w:type="dxa"/>
            <w:vAlign w:val="center"/>
          </w:tcPr>
          <w:p w14:paraId="009EC40C" w14:textId="77777777" w:rsidR="003D698E" w:rsidRPr="00CE71D3" w:rsidRDefault="003D698E" w:rsidP="003D698E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808DC" w:rsidRPr="00CE71D3" w14:paraId="009EC419" w14:textId="77777777" w:rsidTr="009853ED">
        <w:trPr>
          <w:trHeight w:val="20"/>
        </w:trPr>
        <w:tc>
          <w:tcPr>
            <w:tcW w:w="427" w:type="dxa"/>
            <w:vAlign w:val="center"/>
          </w:tcPr>
          <w:p w14:paraId="009EC40E" w14:textId="77777777" w:rsidR="009808DC" w:rsidRPr="00CE71D3" w:rsidRDefault="009808DC" w:rsidP="009808DC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241" w:type="dxa"/>
            <w:vAlign w:val="center"/>
          </w:tcPr>
          <w:p w14:paraId="009EC40F" w14:textId="77777777" w:rsidR="009808DC" w:rsidRPr="00CE71D3" w:rsidRDefault="009808DC" w:rsidP="009808DC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8" w:type="dxa"/>
            <w:vAlign w:val="center"/>
          </w:tcPr>
          <w:p w14:paraId="009EC410" w14:textId="77777777" w:rsidR="009808DC" w:rsidRPr="00CE71D3" w:rsidRDefault="009808DC" w:rsidP="009808DC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09EC411" w14:textId="77777777" w:rsidR="009808DC" w:rsidRPr="00CE71D3" w:rsidRDefault="009808DC" w:rsidP="009808DC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09EC412" w14:textId="77777777" w:rsidR="009808DC" w:rsidRPr="00CE71D3" w:rsidRDefault="009808DC" w:rsidP="009808DC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D104DB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报告书结构严谨，逻辑性强，论述层次清晰，语言准确，文字流畅，符合规范要求；术语、图表</w:t>
            </w:r>
            <w:r>
              <w:rPr>
                <w:rFonts w:eastAsia="仿宋" w:hint="eastAsia"/>
                <w:sz w:val="20"/>
                <w:szCs w:val="20"/>
              </w:rPr>
              <w:t>等</w:t>
            </w:r>
            <w:r w:rsidRPr="00D104DB">
              <w:rPr>
                <w:rFonts w:eastAsia="仿宋" w:hint="eastAsia"/>
                <w:sz w:val="20"/>
                <w:szCs w:val="20"/>
              </w:rPr>
              <w:t>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17" w:type="dxa"/>
            <w:vAlign w:val="center"/>
          </w:tcPr>
          <w:p w14:paraId="64EB2FF0" w14:textId="77777777" w:rsidR="009808DC" w:rsidRPr="00D54D2D" w:rsidRDefault="009808DC" w:rsidP="009808D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2D9AF88F" w14:textId="77777777" w:rsidR="009808DC" w:rsidRPr="00D54D2D" w:rsidRDefault="009808DC" w:rsidP="009808D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2D3E4EC8" w14:textId="77777777" w:rsidR="009808DC" w:rsidRPr="00D54D2D" w:rsidRDefault="009808DC" w:rsidP="009808D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4A611769" w14:textId="77777777" w:rsidR="009808DC" w:rsidRPr="00D54D2D" w:rsidRDefault="009808DC" w:rsidP="009808D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009EC417" w14:textId="09CBFF4C" w:rsidR="009808DC" w:rsidRPr="00CE71D3" w:rsidRDefault="009808DC" w:rsidP="009808DC">
            <w:pPr>
              <w:jc w:val="left"/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851" w:type="dxa"/>
            <w:vAlign w:val="center"/>
          </w:tcPr>
          <w:p w14:paraId="009EC418" w14:textId="77777777" w:rsidR="009808DC" w:rsidRPr="00CE71D3" w:rsidRDefault="009808DC" w:rsidP="009808DC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808DC" w:rsidRPr="00CE71D3" w14:paraId="009EC41C" w14:textId="77777777" w:rsidTr="009853ED">
        <w:trPr>
          <w:trHeight w:val="950"/>
        </w:trPr>
        <w:tc>
          <w:tcPr>
            <w:tcW w:w="7479" w:type="dxa"/>
            <w:gridSpan w:val="6"/>
            <w:vAlign w:val="center"/>
          </w:tcPr>
          <w:p w14:paraId="009EC41A" w14:textId="77777777" w:rsidR="009808DC" w:rsidRPr="00CE71D3" w:rsidRDefault="009808DC" w:rsidP="009808DC">
            <w:pPr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851" w:type="dxa"/>
            <w:vAlign w:val="center"/>
          </w:tcPr>
          <w:p w14:paraId="009EC41B" w14:textId="77777777" w:rsidR="009808DC" w:rsidRPr="00CE71D3" w:rsidRDefault="009808DC" w:rsidP="009808DC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009EC41D" w14:textId="77777777" w:rsidR="00FC7119" w:rsidRPr="00D54D2D" w:rsidRDefault="00FC7119" w:rsidP="00CE50B9">
      <w:pPr>
        <w:widowControl/>
        <w:jc w:val="left"/>
        <w:rPr>
          <w:rFonts w:eastAsia="仿宋"/>
          <w:b/>
          <w:bCs/>
          <w:sz w:val="28"/>
          <w:szCs w:val="28"/>
        </w:rPr>
        <w:sectPr w:rsidR="00FC7119" w:rsidRPr="00D54D2D" w:rsidSect="00597EB6">
          <w:footerReference w:type="default" r:id="rId15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009EC41E" w14:textId="77777777" w:rsidR="00A96B81" w:rsidRDefault="00A96B81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009EC41F" w14:textId="77777777" w:rsidR="00A96B81" w:rsidRDefault="00A96B81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009EC420" w14:textId="77777777" w:rsidR="00A96B81" w:rsidRDefault="00A96B81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009EC421" w14:textId="77777777" w:rsidR="00816004" w:rsidRDefault="00816004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14:paraId="009EC422" w14:textId="77777777" w:rsidR="005570DF" w:rsidRDefault="005570DF" w:rsidP="005570D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2、</w:t>
      </w:r>
      <w:r w:rsidR="00A96B81">
        <w:rPr>
          <w:rFonts w:ascii="仿宋" w:eastAsia="仿宋" w:hAnsi="仿宋" w:hint="eastAsia"/>
          <w:b/>
          <w:bCs/>
          <w:sz w:val="28"/>
          <w:szCs w:val="28"/>
        </w:rPr>
        <w:t>综合设计I</w:t>
      </w:r>
      <w:r>
        <w:rPr>
          <w:rFonts w:ascii="仿宋" w:eastAsia="仿宋" w:hAnsi="仿宋" w:hint="eastAsia"/>
          <w:b/>
          <w:bCs/>
          <w:sz w:val="28"/>
          <w:szCs w:val="28"/>
        </w:rPr>
        <w:t>导师</w:t>
      </w:r>
      <w:r w:rsidR="00691ED1">
        <w:rPr>
          <w:rFonts w:ascii="仿宋" w:eastAsia="仿宋" w:hAnsi="仿宋" w:hint="eastAsia"/>
          <w:b/>
          <w:bCs/>
          <w:sz w:val="28"/>
          <w:szCs w:val="28"/>
        </w:rPr>
        <w:t>评语</w:t>
      </w:r>
      <w:r>
        <w:rPr>
          <w:rFonts w:ascii="仿宋" w:eastAsia="仿宋" w:hAnsi="仿宋" w:hint="eastAsia"/>
          <w:b/>
          <w:bCs/>
          <w:sz w:val="28"/>
          <w:szCs w:val="28"/>
        </w:rPr>
        <w:t>：</w:t>
      </w:r>
    </w:p>
    <w:p w14:paraId="009EC423" w14:textId="77777777" w:rsidR="005570DF" w:rsidRDefault="005570DF" w:rsidP="005570DF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009EC424" w14:textId="77777777" w:rsidR="005570DF" w:rsidRDefault="005570DF" w:rsidP="005570DF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009EC425" w14:textId="77777777" w:rsidR="005570DF" w:rsidRPr="00691ED1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6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7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8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9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A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B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C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D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E" w14:textId="77777777" w:rsidR="005570DF" w:rsidRDefault="005570DF" w:rsidP="005570DF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09EC42F" w14:textId="77777777" w:rsidR="005570DF" w:rsidRDefault="00EF7A0B" w:rsidP="008551F3">
      <w:pPr>
        <w:spacing w:beforeLines="50" w:before="156" w:line="400" w:lineRule="exac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 w:hint="eastAsia"/>
          <w:b/>
          <w:bCs/>
          <w:sz w:val="28"/>
          <w:szCs w:val="28"/>
        </w:rPr>
        <w:t>综合设计指导教师</w:t>
      </w:r>
      <w:r w:rsidR="005570DF">
        <w:rPr>
          <w:rFonts w:eastAsia="仿宋" w:hint="eastAsia"/>
          <w:b/>
          <w:bCs/>
          <w:sz w:val="28"/>
          <w:szCs w:val="28"/>
        </w:rPr>
        <w:t>签字：</w:t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  <w:r w:rsidR="005570DF">
        <w:rPr>
          <w:rFonts w:eastAsia="仿宋"/>
          <w:b/>
          <w:bCs/>
          <w:sz w:val="28"/>
          <w:szCs w:val="28"/>
          <w:u w:val="single"/>
        </w:rPr>
        <w:tab/>
      </w:r>
    </w:p>
    <w:p w14:paraId="009EC430" w14:textId="77777777" w:rsidR="005570DF" w:rsidRDefault="005570DF" w:rsidP="008551F3">
      <w:pPr>
        <w:spacing w:beforeLines="50" w:before="156" w:line="400" w:lineRule="exact"/>
        <w:ind w:left="2100" w:firstLine="42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 w:hint="eastAsia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 w14:paraId="009EC431" w14:textId="77777777" w:rsidR="005570DF" w:rsidRDefault="005570DF" w:rsidP="005570DF">
      <w:pPr>
        <w:pStyle w:val="11"/>
        <w:tabs>
          <w:tab w:val="right" w:leader="dot" w:pos="8306"/>
        </w:tabs>
        <w:spacing w:before="156" w:after="156"/>
        <w:ind w:right="210"/>
        <w:rPr>
          <w:rFonts w:ascii="宋体" w:cs="黑体"/>
          <w:szCs w:val="32"/>
        </w:rPr>
      </w:pPr>
    </w:p>
    <w:p w14:paraId="009EC432" w14:textId="77777777" w:rsidR="005570DF" w:rsidRDefault="005570DF" w:rsidP="005570DF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009EC433" w14:textId="77777777" w:rsidR="005570DF" w:rsidRDefault="005570DF" w:rsidP="005570DF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1.此检查表由</w:t>
      </w:r>
      <w:r w:rsidR="006B53F6">
        <w:rPr>
          <w:rFonts w:ascii="楷体_GB2312" w:eastAsia="楷体_GB2312" w:hint="eastAsia"/>
          <w:sz w:val="20"/>
          <w:szCs w:val="18"/>
        </w:rPr>
        <w:t>导</w:t>
      </w:r>
      <w:r>
        <w:rPr>
          <w:rFonts w:ascii="楷体_GB2312" w:eastAsia="楷体_GB2312" w:hint="eastAsia"/>
          <w:sz w:val="20"/>
          <w:szCs w:val="18"/>
        </w:rPr>
        <w:t>师填写，签名处须由</w:t>
      </w:r>
      <w:r w:rsidR="006173FF">
        <w:rPr>
          <w:rFonts w:ascii="楷体_GB2312" w:eastAsia="楷体_GB2312" w:hint="eastAsia"/>
          <w:sz w:val="20"/>
          <w:szCs w:val="18"/>
        </w:rPr>
        <w:t>导师</w:t>
      </w:r>
      <w:r>
        <w:rPr>
          <w:rFonts w:ascii="楷体_GB2312" w:eastAsia="楷体_GB2312" w:hint="eastAsia"/>
          <w:sz w:val="20"/>
          <w:szCs w:val="18"/>
        </w:rPr>
        <w:t>亲笔签名。</w:t>
      </w:r>
    </w:p>
    <w:p w14:paraId="009EC434" w14:textId="77777777" w:rsidR="005570DF" w:rsidRDefault="005570DF" w:rsidP="005570DF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2.此表与报告必须双面打印。</w:t>
      </w:r>
    </w:p>
    <w:p w14:paraId="009EC435" w14:textId="77777777" w:rsidR="005570DF" w:rsidRDefault="005570DF" w:rsidP="005570DF">
      <w:pPr>
        <w:spacing w:line="320" w:lineRule="exact"/>
        <w:rPr>
          <w:rFonts w:ascii="楷体_GB2312" w:eastAsia="楷体_GB2312"/>
          <w:sz w:val="20"/>
          <w:szCs w:val="18"/>
        </w:rPr>
      </w:pPr>
      <w:r>
        <w:rPr>
          <w:rFonts w:ascii="楷体_GB2312" w:eastAsia="楷体_GB2312" w:hint="eastAsia"/>
          <w:sz w:val="20"/>
          <w:szCs w:val="18"/>
        </w:rPr>
        <w:t>3.</w:t>
      </w:r>
      <w:r w:rsidR="00A83C04">
        <w:rPr>
          <w:rFonts w:ascii="楷体_GB2312" w:eastAsia="楷体_GB2312" w:hint="eastAsia"/>
          <w:sz w:val="20"/>
          <w:szCs w:val="18"/>
        </w:rPr>
        <w:t>中</w:t>
      </w:r>
      <w:r>
        <w:rPr>
          <w:rFonts w:ascii="楷体_GB2312" w:eastAsia="楷体_GB2312" w:hint="eastAsia"/>
          <w:sz w:val="20"/>
          <w:szCs w:val="18"/>
        </w:rPr>
        <w:t>期报告字数要求</w:t>
      </w:r>
      <w:r w:rsidR="00EF7A0B">
        <w:rPr>
          <w:rFonts w:ascii="楷体_GB2312" w:eastAsia="楷体_GB2312" w:hint="eastAsia"/>
          <w:sz w:val="20"/>
          <w:szCs w:val="18"/>
        </w:rPr>
        <w:t>:</w:t>
      </w:r>
      <w:r w:rsidR="00EF7A0B">
        <w:rPr>
          <w:rFonts w:ascii="楷体_GB2312" w:eastAsia="楷体_GB2312"/>
          <w:sz w:val="20"/>
          <w:szCs w:val="18"/>
        </w:rPr>
        <w:t>2</w:t>
      </w:r>
      <w:r>
        <w:rPr>
          <w:rFonts w:ascii="楷体_GB2312" w:eastAsia="楷体_GB2312" w:hint="eastAsia"/>
          <w:sz w:val="20"/>
          <w:szCs w:val="18"/>
        </w:rPr>
        <w:t>000字以上。</w:t>
      </w:r>
    </w:p>
    <w:p w14:paraId="009EC436" w14:textId="77777777" w:rsidR="00FC7119" w:rsidRPr="005570DF" w:rsidRDefault="00FC7119" w:rsidP="00E31283">
      <w:pPr>
        <w:spacing w:line="320" w:lineRule="exact"/>
      </w:pPr>
    </w:p>
    <w:p w14:paraId="009EC437" w14:textId="77777777" w:rsidR="00FC7119" w:rsidRPr="00E31283" w:rsidRDefault="00FC7119" w:rsidP="00E31283"/>
    <w:p w14:paraId="009EC438" w14:textId="77777777" w:rsidR="00FC7119" w:rsidRDefault="00FC7119" w:rsidP="004539AC">
      <w:pPr>
        <w:pStyle w:val="11"/>
        <w:spacing w:before="156" w:after="156"/>
        <w:sectPr w:rsidR="00FC7119" w:rsidSect="00597EB6">
          <w:headerReference w:type="default" r:id="rId16"/>
          <w:footerReference w:type="default" r:id="rId17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009EC439" w14:textId="77777777" w:rsidR="00FC7119" w:rsidRPr="00276D7C" w:rsidRDefault="00FC7119" w:rsidP="00276D7C">
      <w:pPr>
        <w:pStyle w:val="11"/>
        <w:tabs>
          <w:tab w:val="right" w:leader="dot" w:pos="8296"/>
        </w:tabs>
        <w:spacing w:beforeLines="50" w:before="156" w:afterLines="50" w:after="156" w:line="400" w:lineRule="exact"/>
        <w:jc w:val="center"/>
        <w:rPr>
          <w:rFonts w:ascii="Times New Roman" w:eastAsia="黑体" w:hAnsi="Times New Roman"/>
          <w:b w:val="0"/>
          <w:sz w:val="32"/>
          <w:szCs w:val="20"/>
        </w:rPr>
      </w:pPr>
      <w:r w:rsidRPr="00276D7C">
        <w:rPr>
          <w:rFonts w:ascii="Times New Roman" w:eastAsia="黑体" w:hAnsi="Times New Roman" w:hint="eastAsia"/>
          <w:b w:val="0"/>
          <w:sz w:val="32"/>
          <w:szCs w:val="20"/>
        </w:rPr>
        <w:lastRenderedPageBreak/>
        <w:t>目录</w:t>
      </w:r>
    </w:p>
    <w:p w14:paraId="4A2AC59D" w14:textId="6EFF5256" w:rsidR="00B76C73" w:rsidRDefault="008551F3">
      <w:pPr>
        <w:pStyle w:val="2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 w:rsidRPr="00D54D2D">
        <w:rPr>
          <w:sz w:val="28"/>
          <w:szCs w:val="24"/>
        </w:rPr>
        <w:fldChar w:fldCharType="begin"/>
      </w:r>
      <w:r w:rsidR="00FC7119" w:rsidRPr="00D54D2D">
        <w:rPr>
          <w:szCs w:val="24"/>
        </w:rPr>
        <w:instrText xml:space="preserve"> TOC \o "1-3" \h \z \u </w:instrText>
      </w:r>
      <w:r w:rsidRPr="00D54D2D">
        <w:rPr>
          <w:sz w:val="28"/>
          <w:szCs w:val="24"/>
        </w:rPr>
        <w:fldChar w:fldCharType="separate"/>
      </w:r>
      <w:hyperlink w:anchor="_Toc449340055" w:history="1">
        <w:r w:rsidR="00B76C73" w:rsidRPr="002A0D50">
          <w:rPr>
            <w:rStyle w:val="a7"/>
            <w:rFonts w:ascii="Times New Roman" w:eastAsia="黑体" w:hAnsi="Times New Roman"/>
            <w:noProof/>
          </w:rPr>
          <w:t>1.</w:t>
        </w:r>
        <w:r w:rsidR="00B76C73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B76C73" w:rsidRPr="002A0D50">
          <w:rPr>
            <w:rStyle w:val="a7"/>
            <w:rFonts w:ascii="Times New Roman" w:eastAsia="黑体" w:hAnsi="Times New Roman"/>
            <w:noProof/>
          </w:rPr>
          <w:t>综合设计的进展情况</w:t>
        </w:r>
        <w:r w:rsidR="00B76C73">
          <w:rPr>
            <w:noProof/>
            <w:webHidden/>
          </w:rPr>
          <w:tab/>
        </w:r>
        <w:r w:rsidR="00B76C73">
          <w:rPr>
            <w:noProof/>
            <w:webHidden/>
          </w:rPr>
          <w:fldChar w:fldCharType="begin"/>
        </w:r>
        <w:r w:rsidR="00B76C73">
          <w:rPr>
            <w:noProof/>
            <w:webHidden/>
          </w:rPr>
          <w:instrText xml:space="preserve"> PAGEREF _Toc449340055 \h </w:instrText>
        </w:r>
        <w:r w:rsidR="00B76C73">
          <w:rPr>
            <w:noProof/>
            <w:webHidden/>
          </w:rPr>
        </w:r>
        <w:r w:rsidR="00B76C73">
          <w:rPr>
            <w:noProof/>
            <w:webHidden/>
          </w:rPr>
          <w:fldChar w:fldCharType="separate"/>
        </w:r>
        <w:r w:rsidR="00B76C73">
          <w:rPr>
            <w:noProof/>
            <w:webHidden/>
          </w:rPr>
          <w:t>1</w:t>
        </w:r>
        <w:r w:rsidR="00B76C73">
          <w:rPr>
            <w:noProof/>
            <w:webHidden/>
          </w:rPr>
          <w:fldChar w:fldCharType="end"/>
        </w:r>
      </w:hyperlink>
    </w:p>
    <w:p w14:paraId="65EBE463" w14:textId="32CFD0F0" w:rsidR="00B76C73" w:rsidRDefault="00B15600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0056" w:history="1">
        <w:r w:rsidR="00B76C73" w:rsidRPr="002A0D50">
          <w:rPr>
            <w:rStyle w:val="a7"/>
            <w:rFonts w:eastAsia="黑体"/>
            <w:bCs/>
            <w:noProof/>
          </w:rPr>
          <w:t>1.1.</w:t>
        </w:r>
        <w:r w:rsidR="00B76C73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76C73" w:rsidRPr="002A0D50">
          <w:rPr>
            <w:rStyle w:val="a7"/>
            <w:rFonts w:eastAsia="黑体"/>
            <w:noProof/>
          </w:rPr>
          <w:t>需求分析与建模</w:t>
        </w:r>
        <w:r w:rsidR="00B76C73">
          <w:rPr>
            <w:noProof/>
            <w:webHidden/>
          </w:rPr>
          <w:tab/>
        </w:r>
        <w:r w:rsidR="00B76C73">
          <w:rPr>
            <w:noProof/>
            <w:webHidden/>
          </w:rPr>
          <w:fldChar w:fldCharType="begin"/>
        </w:r>
        <w:r w:rsidR="00B76C73">
          <w:rPr>
            <w:noProof/>
            <w:webHidden/>
          </w:rPr>
          <w:instrText xml:space="preserve"> PAGEREF _Toc449340056 \h </w:instrText>
        </w:r>
        <w:r w:rsidR="00B76C73">
          <w:rPr>
            <w:noProof/>
            <w:webHidden/>
          </w:rPr>
        </w:r>
        <w:r w:rsidR="00B76C73">
          <w:rPr>
            <w:noProof/>
            <w:webHidden/>
          </w:rPr>
          <w:fldChar w:fldCharType="separate"/>
        </w:r>
        <w:r w:rsidR="00B76C73">
          <w:rPr>
            <w:noProof/>
            <w:webHidden/>
          </w:rPr>
          <w:t>1</w:t>
        </w:r>
        <w:r w:rsidR="00B76C73">
          <w:rPr>
            <w:noProof/>
            <w:webHidden/>
          </w:rPr>
          <w:fldChar w:fldCharType="end"/>
        </w:r>
      </w:hyperlink>
    </w:p>
    <w:p w14:paraId="25A58754" w14:textId="02A0B724" w:rsidR="00B76C73" w:rsidRDefault="00B15600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0057" w:history="1">
        <w:r w:rsidR="00B76C73" w:rsidRPr="002A0D50">
          <w:rPr>
            <w:rStyle w:val="a7"/>
            <w:rFonts w:eastAsia="黑体"/>
            <w:noProof/>
          </w:rPr>
          <w:t>1.2.</w:t>
        </w:r>
        <w:r w:rsidR="00B76C73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76C73" w:rsidRPr="002A0D50">
          <w:rPr>
            <w:rStyle w:val="a7"/>
            <w:rFonts w:eastAsia="黑体"/>
            <w:noProof/>
          </w:rPr>
          <w:t>复杂工程问题归纳</w:t>
        </w:r>
        <w:r w:rsidR="00B76C73">
          <w:rPr>
            <w:noProof/>
            <w:webHidden/>
          </w:rPr>
          <w:tab/>
        </w:r>
        <w:r w:rsidR="00B76C73">
          <w:rPr>
            <w:noProof/>
            <w:webHidden/>
          </w:rPr>
          <w:fldChar w:fldCharType="begin"/>
        </w:r>
        <w:r w:rsidR="00B76C73">
          <w:rPr>
            <w:noProof/>
            <w:webHidden/>
          </w:rPr>
          <w:instrText xml:space="preserve"> PAGEREF _Toc449340057 \h </w:instrText>
        </w:r>
        <w:r w:rsidR="00B76C73">
          <w:rPr>
            <w:noProof/>
            <w:webHidden/>
          </w:rPr>
        </w:r>
        <w:r w:rsidR="00B76C73">
          <w:rPr>
            <w:noProof/>
            <w:webHidden/>
          </w:rPr>
          <w:fldChar w:fldCharType="separate"/>
        </w:r>
        <w:r w:rsidR="00B76C73">
          <w:rPr>
            <w:noProof/>
            <w:webHidden/>
          </w:rPr>
          <w:t>1</w:t>
        </w:r>
        <w:r w:rsidR="00B76C73">
          <w:rPr>
            <w:noProof/>
            <w:webHidden/>
          </w:rPr>
          <w:fldChar w:fldCharType="end"/>
        </w:r>
      </w:hyperlink>
    </w:p>
    <w:p w14:paraId="5A45616E" w14:textId="0593E88C" w:rsidR="00B76C73" w:rsidRDefault="00B15600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0058" w:history="1">
        <w:r w:rsidR="00B76C73" w:rsidRPr="002A0D50">
          <w:rPr>
            <w:rStyle w:val="a7"/>
            <w:rFonts w:eastAsia="黑体"/>
            <w:noProof/>
          </w:rPr>
          <w:t>1.3.</w:t>
        </w:r>
        <w:r w:rsidR="00B76C73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76C73" w:rsidRPr="002A0D50">
          <w:rPr>
            <w:rStyle w:val="a7"/>
            <w:rFonts w:eastAsia="黑体"/>
            <w:noProof/>
          </w:rPr>
          <w:t>实施方案与可行性研究</w:t>
        </w:r>
        <w:r w:rsidR="00B76C73">
          <w:rPr>
            <w:noProof/>
            <w:webHidden/>
          </w:rPr>
          <w:tab/>
        </w:r>
        <w:r w:rsidR="00B76C73">
          <w:rPr>
            <w:noProof/>
            <w:webHidden/>
          </w:rPr>
          <w:fldChar w:fldCharType="begin"/>
        </w:r>
        <w:r w:rsidR="00B76C73">
          <w:rPr>
            <w:noProof/>
            <w:webHidden/>
          </w:rPr>
          <w:instrText xml:space="preserve"> PAGEREF _Toc449340058 \h </w:instrText>
        </w:r>
        <w:r w:rsidR="00B76C73">
          <w:rPr>
            <w:noProof/>
            <w:webHidden/>
          </w:rPr>
        </w:r>
        <w:r w:rsidR="00B76C73">
          <w:rPr>
            <w:noProof/>
            <w:webHidden/>
          </w:rPr>
          <w:fldChar w:fldCharType="separate"/>
        </w:r>
        <w:r w:rsidR="00B76C73">
          <w:rPr>
            <w:noProof/>
            <w:webHidden/>
          </w:rPr>
          <w:t>1</w:t>
        </w:r>
        <w:r w:rsidR="00B76C73">
          <w:rPr>
            <w:noProof/>
            <w:webHidden/>
          </w:rPr>
          <w:fldChar w:fldCharType="end"/>
        </w:r>
      </w:hyperlink>
    </w:p>
    <w:p w14:paraId="32B7907A" w14:textId="0C0E5EA5" w:rsidR="00B76C73" w:rsidRDefault="00B15600">
      <w:pPr>
        <w:pStyle w:val="2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449340059" w:history="1">
        <w:r w:rsidR="00B76C73" w:rsidRPr="002A0D50">
          <w:rPr>
            <w:rStyle w:val="a7"/>
            <w:rFonts w:ascii="Times New Roman" w:eastAsia="黑体" w:hAnsi="Times New Roman"/>
            <w:noProof/>
          </w:rPr>
          <w:t>2.</w:t>
        </w:r>
        <w:r w:rsidR="00B76C73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B76C73" w:rsidRPr="002A0D50">
          <w:rPr>
            <w:rStyle w:val="a7"/>
            <w:rFonts w:ascii="Times New Roman" w:eastAsia="黑体" w:hAnsi="Times New Roman"/>
            <w:noProof/>
          </w:rPr>
          <w:t>存在问题与解决方案</w:t>
        </w:r>
        <w:r w:rsidR="00B76C73">
          <w:rPr>
            <w:noProof/>
            <w:webHidden/>
          </w:rPr>
          <w:tab/>
        </w:r>
        <w:r w:rsidR="00B76C73">
          <w:rPr>
            <w:noProof/>
            <w:webHidden/>
          </w:rPr>
          <w:fldChar w:fldCharType="begin"/>
        </w:r>
        <w:r w:rsidR="00B76C73">
          <w:rPr>
            <w:noProof/>
            <w:webHidden/>
          </w:rPr>
          <w:instrText xml:space="preserve"> PAGEREF _Toc449340059 \h </w:instrText>
        </w:r>
        <w:r w:rsidR="00B76C73">
          <w:rPr>
            <w:noProof/>
            <w:webHidden/>
          </w:rPr>
        </w:r>
        <w:r w:rsidR="00B76C73">
          <w:rPr>
            <w:noProof/>
            <w:webHidden/>
          </w:rPr>
          <w:fldChar w:fldCharType="separate"/>
        </w:r>
        <w:r w:rsidR="00B76C73">
          <w:rPr>
            <w:noProof/>
            <w:webHidden/>
          </w:rPr>
          <w:t>1</w:t>
        </w:r>
        <w:r w:rsidR="00B76C73">
          <w:rPr>
            <w:noProof/>
            <w:webHidden/>
          </w:rPr>
          <w:fldChar w:fldCharType="end"/>
        </w:r>
      </w:hyperlink>
    </w:p>
    <w:p w14:paraId="472E7827" w14:textId="4BFE5D8E" w:rsidR="00B76C73" w:rsidRDefault="00B15600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0060" w:history="1">
        <w:r w:rsidR="00B76C73" w:rsidRPr="002A0D50">
          <w:rPr>
            <w:rStyle w:val="a7"/>
            <w:rFonts w:eastAsia="黑体"/>
            <w:bCs/>
            <w:noProof/>
          </w:rPr>
          <w:t>2.1.</w:t>
        </w:r>
        <w:r w:rsidR="00B76C73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76C73" w:rsidRPr="002A0D50">
          <w:rPr>
            <w:rStyle w:val="a7"/>
            <w:rFonts w:eastAsia="黑体"/>
            <w:noProof/>
          </w:rPr>
          <w:t>存在的主要问题</w:t>
        </w:r>
        <w:r w:rsidR="00B76C73">
          <w:rPr>
            <w:noProof/>
            <w:webHidden/>
          </w:rPr>
          <w:tab/>
        </w:r>
        <w:r w:rsidR="00B76C73">
          <w:rPr>
            <w:noProof/>
            <w:webHidden/>
          </w:rPr>
          <w:fldChar w:fldCharType="begin"/>
        </w:r>
        <w:r w:rsidR="00B76C73">
          <w:rPr>
            <w:noProof/>
            <w:webHidden/>
          </w:rPr>
          <w:instrText xml:space="preserve"> PAGEREF _Toc449340060 \h </w:instrText>
        </w:r>
        <w:r w:rsidR="00B76C73">
          <w:rPr>
            <w:noProof/>
            <w:webHidden/>
          </w:rPr>
        </w:r>
        <w:r w:rsidR="00B76C73">
          <w:rPr>
            <w:noProof/>
            <w:webHidden/>
          </w:rPr>
          <w:fldChar w:fldCharType="separate"/>
        </w:r>
        <w:r w:rsidR="00B76C73">
          <w:rPr>
            <w:noProof/>
            <w:webHidden/>
          </w:rPr>
          <w:t>1</w:t>
        </w:r>
        <w:r w:rsidR="00B76C73">
          <w:rPr>
            <w:noProof/>
            <w:webHidden/>
          </w:rPr>
          <w:fldChar w:fldCharType="end"/>
        </w:r>
      </w:hyperlink>
    </w:p>
    <w:p w14:paraId="5CC45638" w14:textId="147E9494" w:rsidR="00B76C73" w:rsidRDefault="00B15600">
      <w:pPr>
        <w:pStyle w:val="3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340061" w:history="1">
        <w:r w:rsidR="00B76C73" w:rsidRPr="002A0D50">
          <w:rPr>
            <w:rStyle w:val="a7"/>
            <w:rFonts w:eastAsia="黑体"/>
            <w:bCs/>
            <w:noProof/>
          </w:rPr>
          <w:t>2.2.</w:t>
        </w:r>
        <w:r w:rsidR="00B76C73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76C73" w:rsidRPr="002A0D50">
          <w:rPr>
            <w:rStyle w:val="a7"/>
            <w:rFonts w:eastAsia="黑体"/>
            <w:noProof/>
          </w:rPr>
          <w:t>解决方案</w:t>
        </w:r>
        <w:r w:rsidR="00B76C73">
          <w:rPr>
            <w:noProof/>
            <w:webHidden/>
          </w:rPr>
          <w:tab/>
        </w:r>
        <w:r w:rsidR="00B76C73">
          <w:rPr>
            <w:noProof/>
            <w:webHidden/>
          </w:rPr>
          <w:fldChar w:fldCharType="begin"/>
        </w:r>
        <w:r w:rsidR="00B76C73">
          <w:rPr>
            <w:noProof/>
            <w:webHidden/>
          </w:rPr>
          <w:instrText xml:space="preserve"> PAGEREF _Toc449340061 \h </w:instrText>
        </w:r>
        <w:r w:rsidR="00B76C73">
          <w:rPr>
            <w:noProof/>
            <w:webHidden/>
          </w:rPr>
        </w:r>
        <w:r w:rsidR="00B76C73">
          <w:rPr>
            <w:noProof/>
            <w:webHidden/>
          </w:rPr>
          <w:fldChar w:fldCharType="separate"/>
        </w:r>
        <w:r w:rsidR="00B76C73">
          <w:rPr>
            <w:noProof/>
            <w:webHidden/>
          </w:rPr>
          <w:t>1</w:t>
        </w:r>
        <w:r w:rsidR="00B76C73">
          <w:rPr>
            <w:noProof/>
            <w:webHidden/>
          </w:rPr>
          <w:fldChar w:fldCharType="end"/>
        </w:r>
      </w:hyperlink>
    </w:p>
    <w:p w14:paraId="732C8B51" w14:textId="13F09DBA" w:rsidR="00B76C73" w:rsidRDefault="00B15600">
      <w:pPr>
        <w:pStyle w:val="22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449340062" w:history="1">
        <w:r w:rsidR="00B76C73" w:rsidRPr="002A0D50">
          <w:rPr>
            <w:rStyle w:val="a7"/>
            <w:rFonts w:ascii="Times New Roman" w:eastAsia="黑体" w:hAnsi="Times New Roman"/>
            <w:noProof/>
          </w:rPr>
          <w:t>3.</w:t>
        </w:r>
        <w:r w:rsidR="00B76C73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B76C73" w:rsidRPr="002A0D50">
          <w:rPr>
            <w:rStyle w:val="a7"/>
            <w:rFonts w:ascii="Times New Roman" w:eastAsia="黑体" w:hAnsi="Times New Roman"/>
            <w:noProof/>
          </w:rPr>
          <w:t>前期任务完成度与后续实施计划</w:t>
        </w:r>
        <w:r w:rsidR="00B76C73">
          <w:rPr>
            <w:noProof/>
            <w:webHidden/>
          </w:rPr>
          <w:tab/>
        </w:r>
        <w:r w:rsidR="00B76C73">
          <w:rPr>
            <w:noProof/>
            <w:webHidden/>
          </w:rPr>
          <w:fldChar w:fldCharType="begin"/>
        </w:r>
        <w:r w:rsidR="00B76C73">
          <w:rPr>
            <w:noProof/>
            <w:webHidden/>
          </w:rPr>
          <w:instrText xml:space="preserve"> PAGEREF _Toc449340062 \h </w:instrText>
        </w:r>
        <w:r w:rsidR="00B76C73">
          <w:rPr>
            <w:noProof/>
            <w:webHidden/>
          </w:rPr>
        </w:r>
        <w:r w:rsidR="00B76C73">
          <w:rPr>
            <w:noProof/>
            <w:webHidden/>
          </w:rPr>
          <w:fldChar w:fldCharType="separate"/>
        </w:r>
        <w:r w:rsidR="00B76C73">
          <w:rPr>
            <w:noProof/>
            <w:webHidden/>
          </w:rPr>
          <w:t>2</w:t>
        </w:r>
        <w:r w:rsidR="00B76C73">
          <w:rPr>
            <w:noProof/>
            <w:webHidden/>
          </w:rPr>
          <w:fldChar w:fldCharType="end"/>
        </w:r>
      </w:hyperlink>
    </w:p>
    <w:p w14:paraId="0EE98EA0" w14:textId="1407B766" w:rsidR="00B76C73" w:rsidRDefault="00B15600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449340063" w:history="1">
        <w:r w:rsidR="00B76C73" w:rsidRPr="002A0D50">
          <w:rPr>
            <w:rStyle w:val="a7"/>
            <w:rFonts w:ascii="黑体" w:eastAsia="黑体" w:hAnsi="黑体"/>
            <w:noProof/>
          </w:rPr>
          <w:t>参考文献</w:t>
        </w:r>
        <w:r w:rsidR="00B76C73">
          <w:rPr>
            <w:noProof/>
            <w:webHidden/>
          </w:rPr>
          <w:tab/>
        </w:r>
        <w:r w:rsidR="00B76C73">
          <w:rPr>
            <w:noProof/>
            <w:webHidden/>
          </w:rPr>
          <w:fldChar w:fldCharType="begin"/>
        </w:r>
        <w:r w:rsidR="00B76C73">
          <w:rPr>
            <w:noProof/>
            <w:webHidden/>
          </w:rPr>
          <w:instrText xml:space="preserve"> PAGEREF _Toc449340063 \h </w:instrText>
        </w:r>
        <w:r w:rsidR="00B76C73">
          <w:rPr>
            <w:noProof/>
            <w:webHidden/>
          </w:rPr>
        </w:r>
        <w:r w:rsidR="00B76C73">
          <w:rPr>
            <w:noProof/>
            <w:webHidden/>
          </w:rPr>
          <w:fldChar w:fldCharType="separate"/>
        </w:r>
        <w:r w:rsidR="00B76C73">
          <w:rPr>
            <w:noProof/>
            <w:webHidden/>
          </w:rPr>
          <w:t>2</w:t>
        </w:r>
        <w:r w:rsidR="00B76C73">
          <w:rPr>
            <w:noProof/>
            <w:webHidden/>
          </w:rPr>
          <w:fldChar w:fldCharType="end"/>
        </w:r>
      </w:hyperlink>
    </w:p>
    <w:p w14:paraId="009EC442" w14:textId="1690C037" w:rsidR="00FC7119" w:rsidRPr="00D54D2D" w:rsidRDefault="008551F3" w:rsidP="00653A44">
      <w:pPr>
        <w:pStyle w:val="11"/>
        <w:rPr>
          <w:lang w:val="zh-CN"/>
        </w:rPr>
      </w:pPr>
      <w:r w:rsidRPr="00D54D2D">
        <w:fldChar w:fldCharType="end"/>
      </w:r>
    </w:p>
    <w:p w14:paraId="009EC443" w14:textId="77777777" w:rsidR="00FC7119" w:rsidRPr="00D54D2D" w:rsidRDefault="00FC7119" w:rsidP="00C01EA3">
      <w:pPr>
        <w:rPr>
          <w:rFonts w:eastAsia="黑体"/>
          <w:b/>
          <w:bCs/>
          <w:sz w:val="24"/>
          <w:szCs w:val="24"/>
          <w:lang w:val="zh-CN"/>
        </w:rPr>
      </w:pPr>
    </w:p>
    <w:p w14:paraId="009EC444" w14:textId="77777777" w:rsidR="00FC7119" w:rsidRDefault="00FC7119" w:rsidP="00A0419B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009EC445" w14:textId="77777777" w:rsidR="00FC7119" w:rsidRPr="001D0CD8" w:rsidRDefault="00FC7119" w:rsidP="00A0419B">
      <w:pPr>
        <w:pStyle w:val="a9"/>
        <w:numPr>
          <w:ilvl w:val="0"/>
          <w:numId w:val="4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230FDE"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009EC446" w14:textId="77777777" w:rsidR="00FC7119" w:rsidRDefault="00FC7119" w:rsidP="00A0419B">
      <w:pPr>
        <w:pStyle w:val="a9"/>
        <w:numPr>
          <w:ilvl w:val="0"/>
          <w:numId w:val="4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</w:p>
    <w:p w14:paraId="009EC447" w14:textId="77777777" w:rsidR="00FC7119" w:rsidRDefault="00FC7119" w:rsidP="00C01EA3">
      <w:pPr>
        <w:rPr>
          <w:b/>
          <w:bCs/>
          <w:lang w:val="zh-CN"/>
        </w:rPr>
        <w:sectPr w:rsidR="00FC7119" w:rsidSect="00597EB6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009EC448" w14:textId="77777777" w:rsidR="00FC7119" w:rsidRPr="00D54D2D" w:rsidRDefault="00D36EF1" w:rsidP="00243690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" w:name="_Toc449340055"/>
      <w:r>
        <w:rPr>
          <w:rFonts w:ascii="Times New Roman" w:eastAsia="黑体" w:hAnsi="Times New Roman" w:hint="eastAsia"/>
          <w:sz w:val="30"/>
          <w:szCs w:val="30"/>
        </w:rPr>
        <w:lastRenderedPageBreak/>
        <w:t>综合设计</w:t>
      </w:r>
      <w:r w:rsidR="00FC7119">
        <w:rPr>
          <w:rFonts w:ascii="Times New Roman" w:eastAsia="黑体" w:hAnsi="Times New Roman" w:hint="eastAsia"/>
          <w:sz w:val="30"/>
          <w:szCs w:val="30"/>
        </w:rPr>
        <w:t>的</w:t>
      </w:r>
      <w:r w:rsidR="00FC7119" w:rsidRPr="00D54D2D">
        <w:rPr>
          <w:rFonts w:ascii="Times New Roman" w:eastAsia="黑体" w:hAnsi="Times New Roman" w:hint="eastAsia"/>
          <w:sz w:val="30"/>
          <w:szCs w:val="30"/>
        </w:rPr>
        <w:t>进展</w:t>
      </w:r>
      <w:r w:rsidR="00FC7119">
        <w:rPr>
          <w:rFonts w:ascii="Times New Roman" w:eastAsia="黑体" w:hAnsi="Times New Roman" w:hint="eastAsia"/>
          <w:sz w:val="30"/>
          <w:szCs w:val="30"/>
        </w:rPr>
        <w:t>情况</w:t>
      </w:r>
      <w:bookmarkEnd w:id="1"/>
    </w:p>
    <w:p w14:paraId="009EC449" w14:textId="77777777" w:rsidR="00FC7119" w:rsidRPr="00D54D2D" w:rsidRDefault="0045530F" w:rsidP="00391571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2" w:name="_Toc449340056"/>
      <w:r w:rsidRPr="0045530F">
        <w:rPr>
          <w:rFonts w:eastAsia="黑体" w:hint="eastAsia"/>
          <w:sz w:val="28"/>
        </w:rPr>
        <w:t>需求分析</w:t>
      </w:r>
      <w:r w:rsidR="008661C5">
        <w:rPr>
          <w:rFonts w:eastAsia="黑体" w:hint="eastAsia"/>
          <w:sz w:val="28"/>
        </w:rPr>
        <w:t>与建模</w:t>
      </w:r>
      <w:bookmarkEnd w:id="2"/>
    </w:p>
    <w:p w14:paraId="009EC44A" w14:textId="49947284" w:rsidR="008F2FB5" w:rsidRDefault="008F2FB5" w:rsidP="00D36EF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="00CA7493">
        <w:rPr>
          <w:rFonts w:ascii="仿宋" w:eastAsia="仿宋" w:hAnsi="仿宋" w:hint="eastAsia"/>
          <w:sz w:val="24"/>
          <w:szCs w:val="21"/>
        </w:rPr>
        <w:t>介绍已完成工作情况，包括</w:t>
      </w:r>
      <w:r w:rsidRPr="007B53D8">
        <w:rPr>
          <w:rFonts w:ascii="仿宋" w:eastAsia="仿宋" w:hAnsi="仿宋" w:hint="eastAsia"/>
          <w:sz w:val="24"/>
          <w:szCs w:val="21"/>
        </w:rPr>
        <w:t>根据课题应用场景，</w:t>
      </w:r>
      <w:r w:rsidR="00044647">
        <w:rPr>
          <w:rFonts w:ascii="仿宋" w:eastAsia="仿宋" w:hAnsi="仿宋" w:hint="eastAsia"/>
          <w:sz w:val="24"/>
          <w:szCs w:val="21"/>
        </w:rPr>
        <w:t>对待开发软件或系统</w:t>
      </w:r>
      <w:r w:rsidR="0045530F" w:rsidRPr="0045530F">
        <w:rPr>
          <w:rFonts w:ascii="仿宋" w:eastAsia="仿宋" w:hAnsi="仿宋" w:hint="eastAsia"/>
          <w:sz w:val="24"/>
          <w:szCs w:val="21"/>
        </w:rPr>
        <w:t>提出的需求进行分析</w:t>
      </w:r>
      <w:r w:rsidR="00AB4656">
        <w:rPr>
          <w:rFonts w:ascii="仿宋" w:eastAsia="仿宋" w:hAnsi="仿宋" w:hint="eastAsia"/>
          <w:sz w:val="24"/>
          <w:szCs w:val="21"/>
        </w:rPr>
        <w:t>，</w:t>
      </w:r>
      <w:r w:rsidR="001D503A">
        <w:rPr>
          <w:rFonts w:ascii="仿宋" w:eastAsia="仿宋" w:hAnsi="仿宋" w:hint="eastAsia"/>
          <w:sz w:val="24"/>
          <w:szCs w:val="21"/>
        </w:rPr>
        <w:t>以及利用软件工程相关工具对需求建模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009EC44B" w14:textId="77777777" w:rsidR="003D698E" w:rsidRDefault="003D698E" w:rsidP="00D36EF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009EC44C" w14:textId="77777777" w:rsidR="000A5E23" w:rsidRDefault="000A5E23" w:rsidP="000A5E23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sz w:val="28"/>
        </w:rPr>
      </w:pPr>
      <w:bookmarkStart w:id="3" w:name="_Toc449340057"/>
      <w:r>
        <w:rPr>
          <w:rFonts w:eastAsia="黑体" w:hint="eastAsia"/>
          <w:sz w:val="28"/>
        </w:rPr>
        <w:t>复杂工程问题归纳</w:t>
      </w:r>
      <w:bookmarkEnd w:id="3"/>
    </w:p>
    <w:p w14:paraId="009EC44D" w14:textId="77777777" w:rsidR="000A5E23" w:rsidRDefault="000E610D" w:rsidP="000E610D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（</w:t>
      </w:r>
      <w:r w:rsidR="00B7347A" w:rsidRPr="000E610D">
        <w:rPr>
          <w:rFonts w:ascii="仿宋" w:eastAsia="仿宋" w:hAnsi="仿宋" w:hint="eastAsia"/>
          <w:sz w:val="24"/>
          <w:szCs w:val="21"/>
        </w:rPr>
        <w:t>在需求分析中总结归纳出需要解决的复杂工程问题</w:t>
      </w:r>
      <w:r>
        <w:rPr>
          <w:rFonts w:ascii="仿宋" w:eastAsia="仿宋" w:hAnsi="仿宋" w:hint="eastAsia"/>
          <w:sz w:val="24"/>
          <w:szCs w:val="21"/>
        </w:rPr>
        <w:t>）</w:t>
      </w:r>
    </w:p>
    <w:p w14:paraId="009EC44E" w14:textId="77777777" w:rsidR="000E610D" w:rsidRPr="000E610D" w:rsidRDefault="000E610D" w:rsidP="000E610D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009EC44F" w14:textId="7A4F0E96" w:rsidR="003D698E" w:rsidRPr="003D698E" w:rsidRDefault="00900939" w:rsidP="003D698E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sz w:val="28"/>
        </w:rPr>
      </w:pPr>
      <w:bookmarkStart w:id="4" w:name="_Toc449340058"/>
      <w:r>
        <w:rPr>
          <w:rFonts w:eastAsia="黑体" w:hint="eastAsia"/>
          <w:sz w:val="28"/>
        </w:rPr>
        <w:t>实施方案</w:t>
      </w:r>
      <w:r w:rsidR="00AB1768">
        <w:rPr>
          <w:rFonts w:eastAsia="黑体" w:hint="eastAsia"/>
          <w:sz w:val="28"/>
        </w:rPr>
        <w:t>与</w:t>
      </w:r>
      <w:r w:rsidRPr="003D698E">
        <w:rPr>
          <w:rFonts w:eastAsia="黑体" w:hint="eastAsia"/>
          <w:sz w:val="28"/>
        </w:rPr>
        <w:t>可行性研究</w:t>
      </w:r>
      <w:bookmarkEnd w:id="4"/>
    </w:p>
    <w:p w14:paraId="009EC450" w14:textId="0360695E" w:rsidR="00354FD2" w:rsidRDefault="00354FD2" w:rsidP="00354FD2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="005B15F4">
        <w:rPr>
          <w:rFonts w:ascii="仿宋" w:eastAsia="仿宋" w:hAnsi="仿宋" w:hint="eastAsia"/>
          <w:sz w:val="24"/>
          <w:szCs w:val="21"/>
        </w:rPr>
        <w:t>针对需要解决的复杂工程问题提出实施方案</w:t>
      </w:r>
      <w:r w:rsidR="009870D5">
        <w:rPr>
          <w:rFonts w:ascii="仿宋" w:eastAsia="仿宋" w:hAnsi="仿宋" w:hint="eastAsia"/>
          <w:sz w:val="24"/>
          <w:szCs w:val="21"/>
        </w:rPr>
        <w:t>，包括概要设计以及</w:t>
      </w:r>
      <w:r w:rsidR="00092295">
        <w:rPr>
          <w:rFonts w:ascii="仿宋" w:eastAsia="仿宋" w:hAnsi="仿宋" w:hint="eastAsia"/>
          <w:sz w:val="24"/>
          <w:szCs w:val="21"/>
        </w:rPr>
        <w:t>详细设计</w:t>
      </w:r>
      <w:r w:rsidR="005B15F4">
        <w:rPr>
          <w:rFonts w:ascii="仿宋" w:eastAsia="仿宋" w:hAnsi="仿宋" w:hint="eastAsia"/>
          <w:sz w:val="24"/>
          <w:szCs w:val="21"/>
        </w:rPr>
        <w:t>，并</w:t>
      </w:r>
      <w:r w:rsidR="00F013C6">
        <w:rPr>
          <w:rFonts w:ascii="仿宋" w:eastAsia="仿宋" w:hAnsi="仿宋" w:hint="eastAsia"/>
          <w:sz w:val="24"/>
          <w:szCs w:val="21"/>
        </w:rPr>
        <w:t>对</w:t>
      </w:r>
      <w:r w:rsidR="005B15F4">
        <w:rPr>
          <w:rFonts w:ascii="仿宋" w:eastAsia="仿宋" w:hAnsi="仿宋" w:hint="eastAsia"/>
          <w:sz w:val="24"/>
          <w:szCs w:val="21"/>
        </w:rPr>
        <w:t>其</w:t>
      </w:r>
      <w:r>
        <w:rPr>
          <w:rFonts w:ascii="仿宋" w:eastAsia="仿宋" w:hAnsi="仿宋" w:hint="eastAsia"/>
          <w:sz w:val="24"/>
          <w:szCs w:val="21"/>
        </w:rPr>
        <w:t>可行性</w:t>
      </w:r>
      <w:r w:rsidR="005B15F4">
        <w:rPr>
          <w:rFonts w:ascii="仿宋" w:eastAsia="仿宋" w:hAnsi="仿宋" w:hint="eastAsia"/>
          <w:sz w:val="24"/>
          <w:szCs w:val="21"/>
        </w:rPr>
        <w:t>进行</w:t>
      </w:r>
      <w:r w:rsidRPr="0045530F">
        <w:rPr>
          <w:rFonts w:ascii="仿宋" w:eastAsia="仿宋" w:hAnsi="仿宋" w:hint="eastAsia"/>
          <w:sz w:val="24"/>
          <w:szCs w:val="21"/>
        </w:rPr>
        <w:t>分析</w:t>
      </w:r>
      <w:r>
        <w:rPr>
          <w:rFonts w:ascii="仿宋" w:eastAsia="仿宋" w:hAnsi="仿宋" w:hint="eastAsia"/>
          <w:sz w:val="24"/>
          <w:szCs w:val="21"/>
        </w:rPr>
        <w:t>，</w:t>
      </w:r>
      <w:r w:rsidRPr="00354FD2">
        <w:rPr>
          <w:rFonts w:ascii="仿宋" w:eastAsia="仿宋" w:hAnsi="仿宋" w:hint="eastAsia"/>
          <w:sz w:val="24"/>
          <w:szCs w:val="21"/>
        </w:rPr>
        <w:t>对</w:t>
      </w:r>
      <w:r w:rsidR="00022231">
        <w:rPr>
          <w:rFonts w:ascii="仿宋" w:eastAsia="仿宋" w:hAnsi="仿宋" w:hint="eastAsia"/>
          <w:sz w:val="24"/>
          <w:szCs w:val="21"/>
        </w:rPr>
        <w:t>某些特定</w:t>
      </w:r>
      <w:r w:rsidRPr="00354FD2">
        <w:rPr>
          <w:rFonts w:ascii="仿宋" w:eastAsia="仿宋" w:hAnsi="仿宋"/>
          <w:sz w:val="24"/>
          <w:szCs w:val="21"/>
        </w:rPr>
        <w:t>问题</w:t>
      </w:r>
      <w:r>
        <w:rPr>
          <w:rFonts w:ascii="仿宋" w:eastAsia="仿宋" w:hAnsi="仿宋" w:hint="eastAsia"/>
          <w:sz w:val="24"/>
          <w:szCs w:val="21"/>
        </w:rPr>
        <w:t>可以列出</w:t>
      </w:r>
      <w:r w:rsidRPr="00354FD2">
        <w:rPr>
          <w:rFonts w:ascii="仿宋" w:eastAsia="仿宋" w:hAnsi="仿宋"/>
          <w:sz w:val="24"/>
          <w:szCs w:val="21"/>
        </w:rPr>
        <w:t>多种</w:t>
      </w:r>
      <w:r w:rsidRPr="00354FD2">
        <w:rPr>
          <w:rFonts w:ascii="仿宋" w:eastAsia="仿宋" w:hAnsi="仿宋" w:hint="eastAsia"/>
          <w:sz w:val="24"/>
          <w:szCs w:val="21"/>
        </w:rPr>
        <w:t>可</w:t>
      </w:r>
      <w:r w:rsidRPr="00354FD2">
        <w:rPr>
          <w:rFonts w:ascii="仿宋" w:eastAsia="仿宋" w:hAnsi="仿宋"/>
          <w:sz w:val="24"/>
          <w:szCs w:val="21"/>
        </w:rPr>
        <w:t>选择的解决方案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579C3BE4" w14:textId="452C51DD" w:rsidR="00F358F8" w:rsidRDefault="00F358F8" w:rsidP="00354FD2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009EC451" w14:textId="77777777" w:rsidR="009853ED" w:rsidRPr="007B53D8" w:rsidRDefault="009853ED" w:rsidP="00D36EF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009EC452" w14:textId="77777777" w:rsidR="00FC7119" w:rsidRPr="00D54D2D" w:rsidRDefault="00FC7119" w:rsidP="00243690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5" w:name="_Toc449340059"/>
      <w:r>
        <w:rPr>
          <w:rFonts w:ascii="Times New Roman" w:eastAsia="黑体" w:hAnsi="Times New Roman" w:hint="eastAsia"/>
          <w:sz w:val="30"/>
          <w:szCs w:val="30"/>
        </w:rPr>
        <w:t>存在问题与</w:t>
      </w:r>
      <w:r w:rsidRPr="00D54D2D">
        <w:rPr>
          <w:rFonts w:ascii="Times New Roman" w:eastAsia="黑体" w:hAnsi="Times New Roman" w:hint="eastAsia"/>
          <w:sz w:val="30"/>
          <w:szCs w:val="30"/>
        </w:rPr>
        <w:t>解决</w:t>
      </w:r>
      <w:r>
        <w:rPr>
          <w:rFonts w:ascii="Times New Roman" w:eastAsia="黑体" w:hAnsi="Times New Roman" w:hint="eastAsia"/>
          <w:sz w:val="30"/>
          <w:szCs w:val="30"/>
        </w:rPr>
        <w:t>方案</w:t>
      </w:r>
      <w:bookmarkEnd w:id="5"/>
    </w:p>
    <w:p w14:paraId="009EC453" w14:textId="77777777" w:rsidR="00FC7119" w:rsidRPr="00D54D2D" w:rsidRDefault="00FC7119" w:rsidP="00243690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6" w:name="_Toc449340060"/>
      <w:r w:rsidRPr="00D54D2D">
        <w:rPr>
          <w:rFonts w:eastAsia="黑体" w:hint="eastAsia"/>
          <w:sz w:val="28"/>
        </w:rPr>
        <w:t>存在</w:t>
      </w:r>
      <w:r>
        <w:rPr>
          <w:rFonts w:eastAsia="黑体" w:hint="eastAsia"/>
          <w:sz w:val="28"/>
        </w:rPr>
        <w:t>的主要</w:t>
      </w:r>
      <w:r w:rsidRPr="00D54D2D">
        <w:rPr>
          <w:rFonts w:eastAsia="黑体" w:hint="eastAsia"/>
          <w:sz w:val="28"/>
        </w:rPr>
        <w:t>问题</w:t>
      </w:r>
      <w:bookmarkEnd w:id="6"/>
    </w:p>
    <w:p w14:paraId="009EC454" w14:textId="45912580" w:rsidR="00FC7119" w:rsidRPr="007B53D8" w:rsidRDefault="00FC7119" w:rsidP="00317B1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="00103DA6" w:rsidRPr="00103DA6">
        <w:rPr>
          <w:rFonts w:ascii="仿宋" w:eastAsia="仿宋" w:hAnsi="仿宋" w:hint="eastAsia"/>
          <w:sz w:val="24"/>
          <w:szCs w:val="21"/>
        </w:rPr>
        <w:t>分析、总结和归纳</w:t>
      </w:r>
      <w:r w:rsidR="009870D5">
        <w:rPr>
          <w:rFonts w:ascii="仿宋" w:eastAsia="仿宋" w:hAnsi="仿宋" w:hint="eastAsia"/>
          <w:sz w:val="24"/>
          <w:szCs w:val="21"/>
        </w:rPr>
        <w:t>在当前课题开展</w:t>
      </w:r>
      <w:r w:rsidR="00276D7C">
        <w:rPr>
          <w:rFonts w:ascii="仿宋" w:eastAsia="仿宋" w:hAnsi="仿宋" w:hint="eastAsia"/>
          <w:sz w:val="24"/>
          <w:szCs w:val="21"/>
        </w:rPr>
        <w:t>过程</w:t>
      </w:r>
      <w:r w:rsidR="009870D5">
        <w:rPr>
          <w:rFonts w:ascii="仿宋" w:eastAsia="仿宋" w:hAnsi="仿宋" w:hint="eastAsia"/>
          <w:sz w:val="24"/>
          <w:szCs w:val="21"/>
        </w:rPr>
        <w:t>中</w:t>
      </w:r>
      <w:r w:rsidR="00F013C6">
        <w:rPr>
          <w:rFonts w:ascii="仿宋" w:eastAsia="仿宋" w:hAnsi="仿宋" w:hint="eastAsia"/>
          <w:sz w:val="24"/>
          <w:szCs w:val="21"/>
        </w:rPr>
        <w:t>发现</w:t>
      </w:r>
      <w:r w:rsidR="00103DA6" w:rsidRPr="00103DA6">
        <w:rPr>
          <w:rFonts w:ascii="仿宋" w:eastAsia="仿宋" w:hAnsi="仿宋" w:hint="eastAsia"/>
          <w:sz w:val="24"/>
          <w:szCs w:val="21"/>
        </w:rPr>
        <w:t>的主要问题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009EC455" w14:textId="77777777" w:rsidR="00FC7119" w:rsidRPr="00D54D2D" w:rsidRDefault="00FC7119" w:rsidP="00243690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7" w:name="_Toc449340061"/>
      <w:r>
        <w:rPr>
          <w:rFonts w:eastAsia="黑体" w:hint="eastAsia"/>
          <w:sz w:val="28"/>
        </w:rPr>
        <w:t>解决方案</w:t>
      </w:r>
      <w:bookmarkEnd w:id="7"/>
    </w:p>
    <w:p w14:paraId="009EC456" w14:textId="77777777" w:rsidR="00FC7119" w:rsidRPr="007B53D8" w:rsidRDefault="00343161" w:rsidP="00317B1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（针对发现</w:t>
      </w:r>
      <w:r w:rsidR="00317B11">
        <w:rPr>
          <w:rFonts w:ascii="仿宋" w:eastAsia="仿宋" w:hAnsi="仿宋" w:hint="eastAsia"/>
          <w:sz w:val="24"/>
          <w:szCs w:val="21"/>
        </w:rPr>
        <w:t>的问题</w:t>
      </w:r>
      <w:r w:rsidR="00FB27A2">
        <w:rPr>
          <w:rFonts w:ascii="仿宋" w:eastAsia="仿宋" w:hAnsi="仿宋" w:hint="eastAsia"/>
          <w:sz w:val="24"/>
          <w:szCs w:val="21"/>
        </w:rPr>
        <w:t>，</w:t>
      </w:r>
      <w:r w:rsidR="00AB1552">
        <w:rPr>
          <w:rFonts w:ascii="仿宋" w:eastAsia="仿宋" w:hAnsi="仿宋" w:hint="eastAsia"/>
          <w:sz w:val="24"/>
          <w:szCs w:val="21"/>
        </w:rPr>
        <w:t>通过</w:t>
      </w:r>
      <w:r w:rsidR="008B33C8">
        <w:rPr>
          <w:rFonts w:ascii="仿宋" w:eastAsia="仿宋" w:hAnsi="仿宋" w:hint="eastAsia"/>
          <w:sz w:val="24"/>
          <w:szCs w:val="21"/>
        </w:rPr>
        <w:t>分析文献寻求</w:t>
      </w:r>
      <w:r w:rsidR="00017459">
        <w:rPr>
          <w:rFonts w:ascii="仿宋" w:eastAsia="仿宋" w:hAnsi="仿宋" w:hint="eastAsia"/>
          <w:sz w:val="24"/>
          <w:szCs w:val="21"/>
        </w:rPr>
        <w:t>可替代的</w:t>
      </w:r>
      <w:r w:rsidR="00FC7119" w:rsidRPr="007B53D8">
        <w:rPr>
          <w:rFonts w:ascii="仿宋" w:eastAsia="仿宋" w:hAnsi="仿宋" w:hint="eastAsia"/>
          <w:sz w:val="24"/>
          <w:szCs w:val="21"/>
        </w:rPr>
        <w:t>解决方案）</w:t>
      </w:r>
    </w:p>
    <w:p w14:paraId="009EC457" w14:textId="77777777" w:rsidR="00FC7119" w:rsidRPr="00D54D2D" w:rsidRDefault="00FC7119" w:rsidP="00DC1655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8" w:name="_Toc449340062"/>
      <w:r>
        <w:rPr>
          <w:rFonts w:ascii="Times New Roman" w:eastAsia="黑体" w:hAnsi="Times New Roman" w:hint="eastAsia"/>
          <w:sz w:val="30"/>
          <w:szCs w:val="30"/>
        </w:rPr>
        <w:lastRenderedPageBreak/>
        <w:t>前期任务完成度与</w:t>
      </w:r>
      <w:r w:rsidRPr="00D54D2D">
        <w:rPr>
          <w:rFonts w:ascii="Times New Roman" w:eastAsia="黑体" w:hAnsi="Times New Roman" w:hint="eastAsia"/>
          <w:sz w:val="30"/>
          <w:szCs w:val="30"/>
        </w:rPr>
        <w:t>后续实施计划</w:t>
      </w:r>
      <w:bookmarkEnd w:id="8"/>
    </w:p>
    <w:p w14:paraId="009EC458" w14:textId="77777777" w:rsidR="009B1DDD" w:rsidRDefault="009B1DDD" w:rsidP="00317B11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bookmarkStart w:id="9" w:name="_Toc445328271"/>
      <w:r w:rsidRPr="007B53D8">
        <w:rPr>
          <w:rFonts w:ascii="仿宋" w:eastAsia="仿宋" w:hAnsi="仿宋" w:hint="eastAsia"/>
          <w:sz w:val="24"/>
          <w:szCs w:val="21"/>
        </w:rPr>
        <w:t>（</w:t>
      </w:r>
      <w:r w:rsidR="00942105">
        <w:rPr>
          <w:rFonts w:ascii="仿宋" w:eastAsia="仿宋" w:hAnsi="仿宋" w:hint="eastAsia"/>
          <w:sz w:val="24"/>
          <w:szCs w:val="21"/>
        </w:rPr>
        <w:t>前期任务完成度自我评价及</w:t>
      </w:r>
      <w:r w:rsidRPr="007B53D8">
        <w:rPr>
          <w:rFonts w:ascii="仿宋" w:eastAsia="仿宋" w:hAnsi="仿宋" w:hint="eastAsia"/>
          <w:sz w:val="24"/>
          <w:szCs w:val="21"/>
        </w:rPr>
        <w:t>后续工程环节的实施计划安排</w:t>
      </w:r>
      <w:r w:rsidR="00942105">
        <w:rPr>
          <w:rFonts w:ascii="仿宋" w:eastAsia="仿宋" w:hAnsi="仿宋" w:hint="eastAsia"/>
          <w:sz w:val="24"/>
          <w:szCs w:val="21"/>
        </w:rPr>
        <w:t>。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009EC459" w14:textId="77777777" w:rsidR="00FC7119" w:rsidRDefault="00FC7119" w:rsidP="007C73D6">
      <w:pPr>
        <w:pStyle w:val="2"/>
        <w:spacing w:before="600" w:after="600" w:line="400" w:lineRule="exact"/>
        <w:jc w:val="center"/>
        <w:rPr>
          <w:rFonts w:ascii="黑体" w:eastAsia="黑体" w:hAnsi="黑体"/>
          <w:sz w:val="30"/>
          <w:szCs w:val="30"/>
        </w:rPr>
      </w:pPr>
      <w:bookmarkStart w:id="10" w:name="_Toc449340063"/>
      <w:r w:rsidRPr="00ED606C">
        <w:rPr>
          <w:rFonts w:ascii="黑体" w:eastAsia="黑体" w:hAnsi="黑体" w:hint="eastAsia"/>
          <w:sz w:val="30"/>
          <w:szCs w:val="30"/>
        </w:rPr>
        <w:t>参考文献</w:t>
      </w:r>
      <w:bookmarkEnd w:id="9"/>
      <w:bookmarkEnd w:id="10"/>
    </w:p>
    <w:p w14:paraId="009EC45A" w14:textId="77777777" w:rsidR="00FC7119" w:rsidRPr="00B16A76" w:rsidRDefault="00FC7119" w:rsidP="007C73D6">
      <w:pPr>
        <w:numPr>
          <w:ilvl w:val="0"/>
          <w:numId w:val="5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rFonts w:hint="eastAsia"/>
          <w:szCs w:val="21"/>
        </w:rPr>
        <w:t>李振春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刁瑞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韩文功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等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线性时频分析方法综述</w:t>
      </w:r>
      <w:r w:rsidRPr="00B16A76">
        <w:rPr>
          <w:szCs w:val="21"/>
        </w:rPr>
        <w:t xml:space="preserve">[J]. </w:t>
      </w:r>
      <w:r w:rsidRPr="00B16A76">
        <w:rPr>
          <w:rFonts w:hint="eastAsia"/>
          <w:szCs w:val="21"/>
        </w:rPr>
        <w:t>勘探地球物理进展</w:t>
      </w:r>
      <w:r w:rsidRPr="00B16A76">
        <w:rPr>
          <w:szCs w:val="21"/>
        </w:rPr>
        <w:t>, 2010, 33(4): 239-246</w:t>
      </w:r>
    </w:p>
    <w:p w14:paraId="009EC45B" w14:textId="77777777" w:rsidR="00FC7119" w:rsidRPr="007C73D6" w:rsidRDefault="00FC7119" w:rsidP="007C73D6">
      <w:pPr>
        <w:numPr>
          <w:ilvl w:val="0"/>
          <w:numId w:val="5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szCs w:val="21"/>
        </w:rPr>
        <w:t xml:space="preserve">S.G.Mallat. </w:t>
      </w:r>
      <w:r w:rsidRPr="00B16A76">
        <w:rPr>
          <w:rFonts w:hint="eastAsia"/>
          <w:szCs w:val="21"/>
        </w:rPr>
        <w:t>信号处理的小波导引</w:t>
      </w:r>
      <w:r w:rsidRPr="00B16A76">
        <w:rPr>
          <w:szCs w:val="21"/>
        </w:rPr>
        <w:t>:</w:t>
      </w:r>
      <w:r w:rsidRPr="00B16A76">
        <w:rPr>
          <w:rFonts w:hint="eastAsia"/>
          <w:szCs w:val="21"/>
        </w:rPr>
        <w:t>稀疏方法</w:t>
      </w:r>
      <w:r w:rsidRPr="00B16A76">
        <w:rPr>
          <w:szCs w:val="21"/>
        </w:rPr>
        <w:t xml:space="preserve">[M]. </w:t>
      </w:r>
      <w:r w:rsidRPr="00B16A76">
        <w:rPr>
          <w:rFonts w:hint="eastAsia"/>
          <w:szCs w:val="21"/>
        </w:rPr>
        <w:t>戴道清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杨力华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北京</w:t>
      </w:r>
      <w:r w:rsidRPr="00B16A76">
        <w:rPr>
          <w:szCs w:val="21"/>
        </w:rPr>
        <w:t>,2012,15-16</w:t>
      </w:r>
    </w:p>
    <w:sectPr w:rsidR="00FC7119" w:rsidRPr="007C73D6" w:rsidSect="00FC3B65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EC464" w14:textId="77777777" w:rsidR="007A159C" w:rsidRDefault="007A159C" w:rsidP="004F5F76">
      <w:r>
        <w:separator/>
      </w:r>
    </w:p>
  </w:endnote>
  <w:endnote w:type="continuationSeparator" w:id="0">
    <w:p w14:paraId="009EC465" w14:textId="77777777" w:rsidR="007A159C" w:rsidRDefault="007A159C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468" w14:textId="77777777" w:rsidR="00FC7119" w:rsidRDefault="008551F3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FC7119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09EC469" w14:textId="77777777" w:rsidR="00FC7119" w:rsidRDefault="00FC7119" w:rsidP="00C20CA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46A" w14:textId="77777777" w:rsidR="00FC7119" w:rsidRDefault="008551F3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FC711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C7119">
      <w:rPr>
        <w:rStyle w:val="a8"/>
        <w:noProof/>
      </w:rPr>
      <w:t>1</w:t>
    </w:r>
    <w:r>
      <w:rPr>
        <w:rStyle w:val="a8"/>
      </w:rPr>
      <w:fldChar w:fldCharType="end"/>
    </w:r>
  </w:p>
  <w:p w14:paraId="009EC46B" w14:textId="77777777" w:rsidR="00FC7119" w:rsidRDefault="00FC7119" w:rsidP="00C20CA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46D" w14:textId="77777777" w:rsidR="0091396B" w:rsidRDefault="0091396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46E" w14:textId="77777777" w:rsidR="00FC7119" w:rsidRDefault="008551F3" w:rsidP="003C59C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FC711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A5E23">
      <w:rPr>
        <w:rStyle w:val="a8"/>
        <w:noProof/>
      </w:rPr>
      <w:t>3</w:t>
    </w:r>
    <w:r>
      <w:rPr>
        <w:rStyle w:val="a8"/>
      </w:rPr>
      <w:fldChar w:fldCharType="end"/>
    </w:r>
  </w:p>
  <w:p w14:paraId="009EC46F" w14:textId="77777777" w:rsidR="00FC7119" w:rsidRDefault="00FC7119" w:rsidP="00217E9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471" w14:textId="48DDBDE6" w:rsidR="00FC7119" w:rsidRDefault="008551F3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FC711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15600">
      <w:rPr>
        <w:rStyle w:val="a8"/>
        <w:noProof/>
      </w:rPr>
      <w:t>3</w:t>
    </w:r>
    <w:r>
      <w:rPr>
        <w:rStyle w:val="a8"/>
      </w:rPr>
      <w:fldChar w:fldCharType="end"/>
    </w:r>
  </w:p>
  <w:p w14:paraId="009EC472" w14:textId="77777777" w:rsidR="00FC7119" w:rsidRDefault="00FC7119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EC462" w14:textId="77777777" w:rsidR="007A159C" w:rsidRDefault="007A159C" w:rsidP="004F5F76">
      <w:r>
        <w:separator/>
      </w:r>
    </w:p>
  </w:footnote>
  <w:footnote w:type="continuationSeparator" w:id="0">
    <w:p w14:paraId="009EC463" w14:textId="77777777" w:rsidR="007A159C" w:rsidRDefault="007A159C" w:rsidP="004F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466" w14:textId="77777777" w:rsidR="0091396B" w:rsidRDefault="0091396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467" w14:textId="77777777" w:rsidR="0091396B" w:rsidRDefault="0091396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46C" w14:textId="77777777" w:rsidR="0091396B" w:rsidRDefault="0091396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C470" w14:textId="77777777" w:rsidR="00FC7119" w:rsidRDefault="00FC7119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AB2C43"/>
    <w:multiLevelType w:val="multilevel"/>
    <w:tmpl w:val="8BD2635E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3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51C169A"/>
    <w:multiLevelType w:val="hybridMultilevel"/>
    <w:tmpl w:val="B45E0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CE8"/>
    <w:rsid w:val="000033CF"/>
    <w:rsid w:val="000047CA"/>
    <w:rsid w:val="00005420"/>
    <w:rsid w:val="00006AB7"/>
    <w:rsid w:val="00013E57"/>
    <w:rsid w:val="000160A3"/>
    <w:rsid w:val="00017459"/>
    <w:rsid w:val="000202C7"/>
    <w:rsid w:val="00021327"/>
    <w:rsid w:val="00021CC1"/>
    <w:rsid w:val="00022231"/>
    <w:rsid w:val="00025F22"/>
    <w:rsid w:val="00033C42"/>
    <w:rsid w:val="00041F61"/>
    <w:rsid w:val="00044647"/>
    <w:rsid w:val="00044BC9"/>
    <w:rsid w:val="00045407"/>
    <w:rsid w:val="0004595E"/>
    <w:rsid w:val="00052700"/>
    <w:rsid w:val="00057D08"/>
    <w:rsid w:val="00060F20"/>
    <w:rsid w:val="0006655C"/>
    <w:rsid w:val="00072407"/>
    <w:rsid w:val="00072E52"/>
    <w:rsid w:val="000763DD"/>
    <w:rsid w:val="000813B7"/>
    <w:rsid w:val="00081454"/>
    <w:rsid w:val="00091BA9"/>
    <w:rsid w:val="00092295"/>
    <w:rsid w:val="00092D1E"/>
    <w:rsid w:val="000942BB"/>
    <w:rsid w:val="000A5E23"/>
    <w:rsid w:val="000A6593"/>
    <w:rsid w:val="000B1811"/>
    <w:rsid w:val="000B2B1D"/>
    <w:rsid w:val="000B3818"/>
    <w:rsid w:val="000B3E76"/>
    <w:rsid w:val="000B4C87"/>
    <w:rsid w:val="000C3596"/>
    <w:rsid w:val="000C5B75"/>
    <w:rsid w:val="000C642F"/>
    <w:rsid w:val="000D2075"/>
    <w:rsid w:val="000D4968"/>
    <w:rsid w:val="000D5DD6"/>
    <w:rsid w:val="000E5457"/>
    <w:rsid w:val="000E610D"/>
    <w:rsid w:val="000E726D"/>
    <w:rsid w:val="000F6E73"/>
    <w:rsid w:val="001036E5"/>
    <w:rsid w:val="00103DA6"/>
    <w:rsid w:val="00106133"/>
    <w:rsid w:val="00113B9A"/>
    <w:rsid w:val="001205BF"/>
    <w:rsid w:val="001211E6"/>
    <w:rsid w:val="00122EFE"/>
    <w:rsid w:val="00122F9E"/>
    <w:rsid w:val="00140993"/>
    <w:rsid w:val="001427CF"/>
    <w:rsid w:val="00153F9E"/>
    <w:rsid w:val="00157DAA"/>
    <w:rsid w:val="0016363C"/>
    <w:rsid w:val="00167226"/>
    <w:rsid w:val="00172A27"/>
    <w:rsid w:val="00173A7D"/>
    <w:rsid w:val="001755A8"/>
    <w:rsid w:val="0018065F"/>
    <w:rsid w:val="00180861"/>
    <w:rsid w:val="00191F3D"/>
    <w:rsid w:val="00192A0A"/>
    <w:rsid w:val="001956C1"/>
    <w:rsid w:val="001A06E2"/>
    <w:rsid w:val="001A0C82"/>
    <w:rsid w:val="001A27A1"/>
    <w:rsid w:val="001B171A"/>
    <w:rsid w:val="001B46C4"/>
    <w:rsid w:val="001B7547"/>
    <w:rsid w:val="001C5D04"/>
    <w:rsid w:val="001C7931"/>
    <w:rsid w:val="001D0A34"/>
    <w:rsid w:val="001D0CD8"/>
    <w:rsid w:val="001D4C73"/>
    <w:rsid w:val="001D503A"/>
    <w:rsid w:val="001E1662"/>
    <w:rsid w:val="001E6DDD"/>
    <w:rsid w:val="001F6BB5"/>
    <w:rsid w:val="00200D7F"/>
    <w:rsid w:val="00210749"/>
    <w:rsid w:val="002132C9"/>
    <w:rsid w:val="00214696"/>
    <w:rsid w:val="00217E9D"/>
    <w:rsid w:val="00221686"/>
    <w:rsid w:val="00222123"/>
    <w:rsid w:val="0022329A"/>
    <w:rsid w:val="00230FDE"/>
    <w:rsid w:val="00231848"/>
    <w:rsid w:val="00233DF5"/>
    <w:rsid w:val="0023513F"/>
    <w:rsid w:val="0024018C"/>
    <w:rsid w:val="0024138E"/>
    <w:rsid w:val="00243690"/>
    <w:rsid w:val="00243B2B"/>
    <w:rsid w:val="002475A5"/>
    <w:rsid w:val="00247ED7"/>
    <w:rsid w:val="0025582D"/>
    <w:rsid w:val="002602A3"/>
    <w:rsid w:val="0026302C"/>
    <w:rsid w:val="002672DB"/>
    <w:rsid w:val="002758CE"/>
    <w:rsid w:val="00276D7C"/>
    <w:rsid w:val="00277420"/>
    <w:rsid w:val="00282A79"/>
    <w:rsid w:val="002855DE"/>
    <w:rsid w:val="002927A5"/>
    <w:rsid w:val="00296C7B"/>
    <w:rsid w:val="002A6439"/>
    <w:rsid w:val="002A6E7F"/>
    <w:rsid w:val="002B1E94"/>
    <w:rsid w:val="002B499D"/>
    <w:rsid w:val="002B76B6"/>
    <w:rsid w:val="002C690E"/>
    <w:rsid w:val="002C7CDA"/>
    <w:rsid w:val="002D3867"/>
    <w:rsid w:val="002E1E81"/>
    <w:rsid w:val="002F4A48"/>
    <w:rsid w:val="003041EA"/>
    <w:rsid w:val="00306EEC"/>
    <w:rsid w:val="003110F1"/>
    <w:rsid w:val="00317B11"/>
    <w:rsid w:val="003214C4"/>
    <w:rsid w:val="0032548E"/>
    <w:rsid w:val="00325AAC"/>
    <w:rsid w:val="00327B54"/>
    <w:rsid w:val="00332F18"/>
    <w:rsid w:val="00336EF8"/>
    <w:rsid w:val="003400FD"/>
    <w:rsid w:val="0034151C"/>
    <w:rsid w:val="00343161"/>
    <w:rsid w:val="0034333C"/>
    <w:rsid w:val="003439F3"/>
    <w:rsid w:val="00343E0F"/>
    <w:rsid w:val="00346C50"/>
    <w:rsid w:val="00352390"/>
    <w:rsid w:val="00353F83"/>
    <w:rsid w:val="00354FD2"/>
    <w:rsid w:val="00355198"/>
    <w:rsid w:val="00357823"/>
    <w:rsid w:val="00360726"/>
    <w:rsid w:val="00365AF4"/>
    <w:rsid w:val="00365FE9"/>
    <w:rsid w:val="00376097"/>
    <w:rsid w:val="00377BBB"/>
    <w:rsid w:val="00380182"/>
    <w:rsid w:val="003824CF"/>
    <w:rsid w:val="003865BA"/>
    <w:rsid w:val="00391571"/>
    <w:rsid w:val="003A1CAA"/>
    <w:rsid w:val="003A3E02"/>
    <w:rsid w:val="003A4433"/>
    <w:rsid w:val="003A55DF"/>
    <w:rsid w:val="003A5A8B"/>
    <w:rsid w:val="003B43AC"/>
    <w:rsid w:val="003B4EBC"/>
    <w:rsid w:val="003C59C0"/>
    <w:rsid w:val="003C5DAE"/>
    <w:rsid w:val="003D2D8C"/>
    <w:rsid w:val="003D698E"/>
    <w:rsid w:val="003D7A43"/>
    <w:rsid w:val="003E3CAD"/>
    <w:rsid w:val="00405A94"/>
    <w:rsid w:val="00407D6B"/>
    <w:rsid w:val="00410548"/>
    <w:rsid w:val="00413AE7"/>
    <w:rsid w:val="00416CEA"/>
    <w:rsid w:val="0041787E"/>
    <w:rsid w:val="00423FA0"/>
    <w:rsid w:val="00431A82"/>
    <w:rsid w:val="00434266"/>
    <w:rsid w:val="004539AC"/>
    <w:rsid w:val="0045471C"/>
    <w:rsid w:val="0045516A"/>
    <w:rsid w:val="0045530F"/>
    <w:rsid w:val="004614FF"/>
    <w:rsid w:val="00467D5C"/>
    <w:rsid w:val="004726B9"/>
    <w:rsid w:val="004760B6"/>
    <w:rsid w:val="00476F0C"/>
    <w:rsid w:val="00481AF6"/>
    <w:rsid w:val="00487440"/>
    <w:rsid w:val="00490D21"/>
    <w:rsid w:val="00492B60"/>
    <w:rsid w:val="004969CC"/>
    <w:rsid w:val="004C2DA3"/>
    <w:rsid w:val="004D172C"/>
    <w:rsid w:val="004D2523"/>
    <w:rsid w:val="004E63B3"/>
    <w:rsid w:val="004F4964"/>
    <w:rsid w:val="004F5F76"/>
    <w:rsid w:val="005032BD"/>
    <w:rsid w:val="00520177"/>
    <w:rsid w:val="0054172E"/>
    <w:rsid w:val="00546E48"/>
    <w:rsid w:val="00553AEC"/>
    <w:rsid w:val="00554B6F"/>
    <w:rsid w:val="005570DF"/>
    <w:rsid w:val="00563F5C"/>
    <w:rsid w:val="00565100"/>
    <w:rsid w:val="0057518C"/>
    <w:rsid w:val="0058361A"/>
    <w:rsid w:val="00593AB9"/>
    <w:rsid w:val="00597EB6"/>
    <w:rsid w:val="005A2685"/>
    <w:rsid w:val="005A5AD2"/>
    <w:rsid w:val="005B15F4"/>
    <w:rsid w:val="005C11D3"/>
    <w:rsid w:val="005C1C12"/>
    <w:rsid w:val="005C3D41"/>
    <w:rsid w:val="00600BC1"/>
    <w:rsid w:val="00602AEC"/>
    <w:rsid w:val="00604535"/>
    <w:rsid w:val="00613390"/>
    <w:rsid w:val="0061368C"/>
    <w:rsid w:val="00615F7B"/>
    <w:rsid w:val="006173FF"/>
    <w:rsid w:val="006220A1"/>
    <w:rsid w:val="006239D6"/>
    <w:rsid w:val="006259BB"/>
    <w:rsid w:val="00631BE1"/>
    <w:rsid w:val="00632088"/>
    <w:rsid w:val="006337E1"/>
    <w:rsid w:val="00634B17"/>
    <w:rsid w:val="00637CC7"/>
    <w:rsid w:val="00651DD8"/>
    <w:rsid w:val="00653A44"/>
    <w:rsid w:val="00656102"/>
    <w:rsid w:val="00656D18"/>
    <w:rsid w:val="00667729"/>
    <w:rsid w:val="0067307D"/>
    <w:rsid w:val="006744DA"/>
    <w:rsid w:val="0067751C"/>
    <w:rsid w:val="00681F96"/>
    <w:rsid w:val="00684CBD"/>
    <w:rsid w:val="00691ED1"/>
    <w:rsid w:val="00694121"/>
    <w:rsid w:val="006A2781"/>
    <w:rsid w:val="006A5AA3"/>
    <w:rsid w:val="006B53F6"/>
    <w:rsid w:val="006B7FD0"/>
    <w:rsid w:val="006C0CBD"/>
    <w:rsid w:val="006C460C"/>
    <w:rsid w:val="006C6D52"/>
    <w:rsid w:val="006D1183"/>
    <w:rsid w:val="006E1854"/>
    <w:rsid w:val="006E5BF6"/>
    <w:rsid w:val="006F2456"/>
    <w:rsid w:val="006F25B4"/>
    <w:rsid w:val="006F501C"/>
    <w:rsid w:val="007058EA"/>
    <w:rsid w:val="00707D39"/>
    <w:rsid w:val="007112BC"/>
    <w:rsid w:val="00715B1C"/>
    <w:rsid w:val="00717AD0"/>
    <w:rsid w:val="00721AEF"/>
    <w:rsid w:val="00732C6C"/>
    <w:rsid w:val="00735B28"/>
    <w:rsid w:val="00735DC1"/>
    <w:rsid w:val="00737E80"/>
    <w:rsid w:val="0074007D"/>
    <w:rsid w:val="00744214"/>
    <w:rsid w:val="00747A22"/>
    <w:rsid w:val="00767BB5"/>
    <w:rsid w:val="007708BD"/>
    <w:rsid w:val="00776273"/>
    <w:rsid w:val="00777A65"/>
    <w:rsid w:val="0078246D"/>
    <w:rsid w:val="00792BC1"/>
    <w:rsid w:val="007949F6"/>
    <w:rsid w:val="007A159C"/>
    <w:rsid w:val="007A2454"/>
    <w:rsid w:val="007A5DEE"/>
    <w:rsid w:val="007B1F0A"/>
    <w:rsid w:val="007B53D8"/>
    <w:rsid w:val="007C098F"/>
    <w:rsid w:val="007C14FC"/>
    <w:rsid w:val="007C36E1"/>
    <w:rsid w:val="007C3B41"/>
    <w:rsid w:val="007C73D6"/>
    <w:rsid w:val="007E12CD"/>
    <w:rsid w:val="007E2778"/>
    <w:rsid w:val="007E54A7"/>
    <w:rsid w:val="007F15DC"/>
    <w:rsid w:val="007F1C45"/>
    <w:rsid w:val="00800463"/>
    <w:rsid w:val="00805491"/>
    <w:rsid w:val="008056E2"/>
    <w:rsid w:val="00811059"/>
    <w:rsid w:val="0081236E"/>
    <w:rsid w:val="00816004"/>
    <w:rsid w:val="00816266"/>
    <w:rsid w:val="0082106E"/>
    <w:rsid w:val="00821887"/>
    <w:rsid w:val="008246B1"/>
    <w:rsid w:val="008254F5"/>
    <w:rsid w:val="00830EBD"/>
    <w:rsid w:val="00834C91"/>
    <w:rsid w:val="00836599"/>
    <w:rsid w:val="0083690E"/>
    <w:rsid w:val="008378F9"/>
    <w:rsid w:val="0084521C"/>
    <w:rsid w:val="0085031B"/>
    <w:rsid w:val="008551F3"/>
    <w:rsid w:val="008661C5"/>
    <w:rsid w:val="0087673F"/>
    <w:rsid w:val="008833B1"/>
    <w:rsid w:val="00883BC5"/>
    <w:rsid w:val="008863A4"/>
    <w:rsid w:val="008863D9"/>
    <w:rsid w:val="00892906"/>
    <w:rsid w:val="00892C79"/>
    <w:rsid w:val="008973C3"/>
    <w:rsid w:val="008A12C4"/>
    <w:rsid w:val="008A4DD9"/>
    <w:rsid w:val="008A50FF"/>
    <w:rsid w:val="008B2B63"/>
    <w:rsid w:val="008B33C8"/>
    <w:rsid w:val="008C568F"/>
    <w:rsid w:val="008C78C7"/>
    <w:rsid w:val="008D04CE"/>
    <w:rsid w:val="008D2591"/>
    <w:rsid w:val="008D3F22"/>
    <w:rsid w:val="008D654F"/>
    <w:rsid w:val="008D6AD2"/>
    <w:rsid w:val="008E5285"/>
    <w:rsid w:val="008E60AE"/>
    <w:rsid w:val="008E6EE7"/>
    <w:rsid w:val="008E6F23"/>
    <w:rsid w:val="008F2458"/>
    <w:rsid w:val="008F2FB5"/>
    <w:rsid w:val="008F3FC4"/>
    <w:rsid w:val="008F4269"/>
    <w:rsid w:val="008F6B7F"/>
    <w:rsid w:val="00900939"/>
    <w:rsid w:val="0091396B"/>
    <w:rsid w:val="009243AC"/>
    <w:rsid w:val="00932061"/>
    <w:rsid w:val="00936315"/>
    <w:rsid w:val="00942105"/>
    <w:rsid w:val="00950D4F"/>
    <w:rsid w:val="00950F66"/>
    <w:rsid w:val="00960AFD"/>
    <w:rsid w:val="00961670"/>
    <w:rsid w:val="0096400E"/>
    <w:rsid w:val="00967D6D"/>
    <w:rsid w:val="00970B3D"/>
    <w:rsid w:val="00975B4E"/>
    <w:rsid w:val="00975D3F"/>
    <w:rsid w:val="009808DC"/>
    <w:rsid w:val="009853ED"/>
    <w:rsid w:val="009870D5"/>
    <w:rsid w:val="00993B1A"/>
    <w:rsid w:val="00994A51"/>
    <w:rsid w:val="009A2FC4"/>
    <w:rsid w:val="009A3BA1"/>
    <w:rsid w:val="009A60CC"/>
    <w:rsid w:val="009B1DDD"/>
    <w:rsid w:val="009C4D63"/>
    <w:rsid w:val="009D12A9"/>
    <w:rsid w:val="009D4C58"/>
    <w:rsid w:val="009F33A0"/>
    <w:rsid w:val="009F4E70"/>
    <w:rsid w:val="00A0419B"/>
    <w:rsid w:val="00A15279"/>
    <w:rsid w:val="00A160D1"/>
    <w:rsid w:val="00A363AE"/>
    <w:rsid w:val="00A5047C"/>
    <w:rsid w:val="00A51252"/>
    <w:rsid w:val="00A54DC9"/>
    <w:rsid w:val="00A66274"/>
    <w:rsid w:val="00A723A1"/>
    <w:rsid w:val="00A725EF"/>
    <w:rsid w:val="00A74515"/>
    <w:rsid w:val="00A74C1C"/>
    <w:rsid w:val="00A76AEF"/>
    <w:rsid w:val="00A83C04"/>
    <w:rsid w:val="00A94CC7"/>
    <w:rsid w:val="00A961E4"/>
    <w:rsid w:val="00A96B81"/>
    <w:rsid w:val="00AA16BC"/>
    <w:rsid w:val="00AA796A"/>
    <w:rsid w:val="00AB1552"/>
    <w:rsid w:val="00AB1768"/>
    <w:rsid w:val="00AB1B06"/>
    <w:rsid w:val="00AB4656"/>
    <w:rsid w:val="00AC10CB"/>
    <w:rsid w:val="00AF117A"/>
    <w:rsid w:val="00AF19B4"/>
    <w:rsid w:val="00AF2DAB"/>
    <w:rsid w:val="00AF3C07"/>
    <w:rsid w:val="00B000A0"/>
    <w:rsid w:val="00B0538F"/>
    <w:rsid w:val="00B05D6A"/>
    <w:rsid w:val="00B06380"/>
    <w:rsid w:val="00B144DD"/>
    <w:rsid w:val="00B15600"/>
    <w:rsid w:val="00B163EB"/>
    <w:rsid w:val="00B16A76"/>
    <w:rsid w:val="00B17C34"/>
    <w:rsid w:val="00B31892"/>
    <w:rsid w:val="00B41A4F"/>
    <w:rsid w:val="00B43EF1"/>
    <w:rsid w:val="00B46C9D"/>
    <w:rsid w:val="00B5400E"/>
    <w:rsid w:val="00B54C4D"/>
    <w:rsid w:val="00B60C71"/>
    <w:rsid w:val="00B6124D"/>
    <w:rsid w:val="00B66CA0"/>
    <w:rsid w:val="00B7116E"/>
    <w:rsid w:val="00B7347A"/>
    <w:rsid w:val="00B76C73"/>
    <w:rsid w:val="00B8193B"/>
    <w:rsid w:val="00B83881"/>
    <w:rsid w:val="00B85936"/>
    <w:rsid w:val="00B91CAF"/>
    <w:rsid w:val="00B92695"/>
    <w:rsid w:val="00B97EA3"/>
    <w:rsid w:val="00BA1658"/>
    <w:rsid w:val="00BA3730"/>
    <w:rsid w:val="00BA3FCD"/>
    <w:rsid w:val="00BB6444"/>
    <w:rsid w:val="00BB6994"/>
    <w:rsid w:val="00BC0E29"/>
    <w:rsid w:val="00BC3689"/>
    <w:rsid w:val="00BD0547"/>
    <w:rsid w:val="00BD766F"/>
    <w:rsid w:val="00BD7E7A"/>
    <w:rsid w:val="00BE1C82"/>
    <w:rsid w:val="00BF3611"/>
    <w:rsid w:val="00BF5C33"/>
    <w:rsid w:val="00C01EA3"/>
    <w:rsid w:val="00C20CA9"/>
    <w:rsid w:val="00C2108F"/>
    <w:rsid w:val="00C234A1"/>
    <w:rsid w:val="00C324A6"/>
    <w:rsid w:val="00C40086"/>
    <w:rsid w:val="00C50898"/>
    <w:rsid w:val="00C535E6"/>
    <w:rsid w:val="00C568FC"/>
    <w:rsid w:val="00C624F1"/>
    <w:rsid w:val="00C626F6"/>
    <w:rsid w:val="00C64240"/>
    <w:rsid w:val="00C71D51"/>
    <w:rsid w:val="00C72661"/>
    <w:rsid w:val="00C73DD4"/>
    <w:rsid w:val="00C820C5"/>
    <w:rsid w:val="00C84A7C"/>
    <w:rsid w:val="00C870C9"/>
    <w:rsid w:val="00C949AB"/>
    <w:rsid w:val="00C9528D"/>
    <w:rsid w:val="00CA7493"/>
    <w:rsid w:val="00CB041A"/>
    <w:rsid w:val="00CB4A19"/>
    <w:rsid w:val="00CC3E17"/>
    <w:rsid w:val="00CC68F5"/>
    <w:rsid w:val="00CD0A48"/>
    <w:rsid w:val="00CD0EC2"/>
    <w:rsid w:val="00CD33A1"/>
    <w:rsid w:val="00CD3AD6"/>
    <w:rsid w:val="00CD477A"/>
    <w:rsid w:val="00CE50B9"/>
    <w:rsid w:val="00CF187D"/>
    <w:rsid w:val="00D0584C"/>
    <w:rsid w:val="00D058C0"/>
    <w:rsid w:val="00D073D5"/>
    <w:rsid w:val="00D104DB"/>
    <w:rsid w:val="00D11DCD"/>
    <w:rsid w:val="00D13AD7"/>
    <w:rsid w:val="00D13BE7"/>
    <w:rsid w:val="00D2009F"/>
    <w:rsid w:val="00D2340E"/>
    <w:rsid w:val="00D2616B"/>
    <w:rsid w:val="00D36EF1"/>
    <w:rsid w:val="00D37C39"/>
    <w:rsid w:val="00D419F3"/>
    <w:rsid w:val="00D42E65"/>
    <w:rsid w:val="00D53274"/>
    <w:rsid w:val="00D537B5"/>
    <w:rsid w:val="00D54635"/>
    <w:rsid w:val="00D54D2D"/>
    <w:rsid w:val="00D5649A"/>
    <w:rsid w:val="00D57B7F"/>
    <w:rsid w:val="00D61057"/>
    <w:rsid w:val="00D67DA8"/>
    <w:rsid w:val="00D70BED"/>
    <w:rsid w:val="00D73E78"/>
    <w:rsid w:val="00D73F96"/>
    <w:rsid w:val="00D8359D"/>
    <w:rsid w:val="00D9174E"/>
    <w:rsid w:val="00D97E7D"/>
    <w:rsid w:val="00DB0ED2"/>
    <w:rsid w:val="00DB1619"/>
    <w:rsid w:val="00DB3253"/>
    <w:rsid w:val="00DB608B"/>
    <w:rsid w:val="00DC1655"/>
    <w:rsid w:val="00DC79FD"/>
    <w:rsid w:val="00DD2516"/>
    <w:rsid w:val="00DD61C5"/>
    <w:rsid w:val="00DE44DA"/>
    <w:rsid w:val="00DE6DA8"/>
    <w:rsid w:val="00DF02D4"/>
    <w:rsid w:val="00DF2C22"/>
    <w:rsid w:val="00E00ABB"/>
    <w:rsid w:val="00E22476"/>
    <w:rsid w:val="00E23E0B"/>
    <w:rsid w:val="00E31283"/>
    <w:rsid w:val="00E4234A"/>
    <w:rsid w:val="00E42D8B"/>
    <w:rsid w:val="00E5616F"/>
    <w:rsid w:val="00E63A98"/>
    <w:rsid w:val="00E67B6D"/>
    <w:rsid w:val="00E83537"/>
    <w:rsid w:val="00E9065C"/>
    <w:rsid w:val="00E96F93"/>
    <w:rsid w:val="00EA3947"/>
    <w:rsid w:val="00EB001C"/>
    <w:rsid w:val="00EB3AA5"/>
    <w:rsid w:val="00EB5E73"/>
    <w:rsid w:val="00ED160D"/>
    <w:rsid w:val="00ED606C"/>
    <w:rsid w:val="00EF616F"/>
    <w:rsid w:val="00EF6E10"/>
    <w:rsid w:val="00EF7A0B"/>
    <w:rsid w:val="00F0001A"/>
    <w:rsid w:val="00F0077B"/>
    <w:rsid w:val="00F013C6"/>
    <w:rsid w:val="00F066EC"/>
    <w:rsid w:val="00F127D7"/>
    <w:rsid w:val="00F131E9"/>
    <w:rsid w:val="00F16319"/>
    <w:rsid w:val="00F177D1"/>
    <w:rsid w:val="00F22910"/>
    <w:rsid w:val="00F24260"/>
    <w:rsid w:val="00F2641C"/>
    <w:rsid w:val="00F279A1"/>
    <w:rsid w:val="00F30629"/>
    <w:rsid w:val="00F30850"/>
    <w:rsid w:val="00F30C22"/>
    <w:rsid w:val="00F33E73"/>
    <w:rsid w:val="00F358F8"/>
    <w:rsid w:val="00F426DC"/>
    <w:rsid w:val="00F43F79"/>
    <w:rsid w:val="00F45A68"/>
    <w:rsid w:val="00F63E63"/>
    <w:rsid w:val="00F67C69"/>
    <w:rsid w:val="00F709DA"/>
    <w:rsid w:val="00F72319"/>
    <w:rsid w:val="00F81E51"/>
    <w:rsid w:val="00F843FC"/>
    <w:rsid w:val="00F86BF5"/>
    <w:rsid w:val="00F92009"/>
    <w:rsid w:val="00F964E6"/>
    <w:rsid w:val="00FA666A"/>
    <w:rsid w:val="00FB16CE"/>
    <w:rsid w:val="00FB27A2"/>
    <w:rsid w:val="00FB64FC"/>
    <w:rsid w:val="00FB7FA3"/>
    <w:rsid w:val="00FC02AA"/>
    <w:rsid w:val="00FC3B65"/>
    <w:rsid w:val="00FC7119"/>
    <w:rsid w:val="00FD0D1A"/>
    <w:rsid w:val="00FD146C"/>
    <w:rsid w:val="00FE0957"/>
    <w:rsid w:val="00FE0B61"/>
    <w:rsid w:val="00FE6E6F"/>
    <w:rsid w:val="00FE704B"/>
    <w:rsid w:val="00FF3851"/>
    <w:rsid w:val="00FF6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09EC3D3"/>
  <w15:docId w15:val="{DD67ACEF-1440-4248-B066-FE0927E9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E5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F81E51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C01EA3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C01EA3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F0077B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uiPriority w:val="99"/>
    <w:semiHidden/>
    <w:locked/>
    <w:rsid w:val="00F0077B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uiPriority w:val="99"/>
    <w:semiHidden/>
    <w:locked/>
    <w:rsid w:val="00F0077B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F81E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link w:val="a3"/>
    <w:uiPriority w:val="99"/>
    <w:semiHidden/>
    <w:locked/>
    <w:rsid w:val="00F0077B"/>
    <w:rPr>
      <w:rFonts w:cs="Times New Roman"/>
      <w:sz w:val="18"/>
      <w:szCs w:val="18"/>
    </w:rPr>
  </w:style>
  <w:style w:type="paragraph" w:styleId="11">
    <w:name w:val="toc 1"/>
    <w:basedOn w:val="a"/>
    <w:next w:val="a"/>
    <w:autoRedefine/>
    <w:uiPriority w:val="99"/>
    <w:rsid w:val="004539AC"/>
    <w:pPr>
      <w:spacing w:before="120"/>
      <w:jc w:val="left"/>
    </w:pPr>
    <w:rPr>
      <w:rFonts w:ascii="Calibri" w:hAnsi="Calibri"/>
      <w:b/>
      <w:sz w:val="24"/>
      <w:szCs w:val="24"/>
    </w:rPr>
  </w:style>
  <w:style w:type="paragraph" w:styleId="a5">
    <w:name w:val="footer"/>
    <w:basedOn w:val="a"/>
    <w:link w:val="a6"/>
    <w:uiPriority w:val="99"/>
    <w:rsid w:val="00F81E5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locked/>
    <w:rsid w:val="005C3D41"/>
    <w:rPr>
      <w:rFonts w:eastAsia="宋体" w:cs="Times New Roman"/>
      <w:kern w:val="2"/>
      <w:sz w:val="22"/>
      <w:szCs w:val="22"/>
      <w:lang w:val="en-US" w:eastAsia="zh-CN" w:bidi="ar-SA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semiHidden/>
    <w:locked/>
    <w:rsid w:val="00C01EA3"/>
    <w:rPr>
      <w:rFonts w:ascii="Cambria" w:hAnsi="Cambria"/>
      <w:b/>
      <w:kern w:val="2"/>
      <w:sz w:val="32"/>
    </w:rPr>
  </w:style>
  <w:style w:type="character" w:customStyle="1" w:styleId="30">
    <w:name w:val="标题 3 字符"/>
    <w:link w:val="3"/>
    <w:uiPriority w:val="99"/>
    <w:locked/>
    <w:rsid w:val="00C01EA3"/>
    <w:rPr>
      <w:b/>
      <w:kern w:val="2"/>
      <w:sz w:val="32"/>
    </w:rPr>
  </w:style>
  <w:style w:type="paragraph" w:customStyle="1" w:styleId="TOC1">
    <w:name w:val="TOC 标题1"/>
    <w:basedOn w:val="1"/>
    <w:next w:val="a"/>
    <w:uiPriority w:val="99"/>
    <w:semiHidden/>
    <w:rsid w:val="00C01EA3"/>
    <w:pPr>
      <w:spacing w:before="340" w:after="330" w:line="578" w:lineRule="auto"/>
      <w:jc w:val="both"/>
      <w:outlineLvl w:val="9"/>
    </w:pPr>
    <w:rPr>
      <w:rFonts w:eastAsia="宋体"/>
      <w:b/>
      <w:sz w:val="44"/>
    </w:rPr>
  </w:style>
  <w:style w:type="character" w:customStyle="1" w:styleId="2Char">
    <w:name w:val="标题2 Char"/>
    <w:link w:val="21"/>
    <w:uiPriority w:val="99"/>
    <w:locked/>
    <w:rsid w:val="00C01EA3"/>
    <w:rPr>
      <w:rFonts w:ascii="黑体" w:eastAsia="黑体" w:hAnsi="黑体"/>
      <w:kern w:val="2"/>
      <w:sz w:val="28"/>
    </w:rPr>
  </w:style>
  <w:style w:type="paragraph" w:customStyle="1" w:styleId="21">
    <w:name w:val="标题2"/>
    <w:basedOn w:val="a"/>
    <w:link w:val="2Char"/>
    <w:uiPriority w:val="99"/>
    <w:rsid w:val="00C01EA3"/>
    <w:rPr>
      <w:rFonts w:ascii="黑体" w:eastAsia="黑体" w:hAnsi="黑体"/>
      <w:sz w:val="28"/>
      <w:szCs w:val="20"/>
    </w:rPr>
  </w:style>
  <w:style w:type="paragraph" w:styleId="22">
    <w:name w:val="toc 2"/>
    <w:basedOn w:val="a"/>
    <w:next w:val="a"/>
    <w:autoRedefine/>
    <w:uiPriority w:val="39"/>
    <w:rsid w:val="004539AC"/>
    <w:pPr>
      <w:ind w:left="210"/>
      <w:jc w:val="left"/>
    </w:pPr>
    <w:rPr>
      <w:rFonts w:ascii="Calibri" w:hAnsi="Calibri"/>
      <w:b/>
      <w:sz w:val="22"/>
    </w:rPr>
  </w:style>
  <w:style w:type="paragraph" w:styleId="31">
    <w:name w:val="toc 3"/>
    <w:basedOn w:val="a"/>
    <w:next w:val="a"/>
    <w:autoRedefine/>
    <w:uiPriority w:val="39"/>
    <w:rsid w:val="002758CE"/>
    <w:pPr>
      <w:ind w:left="420"/>
      <w:jc w:val="left"/>
    </w:pPr>
    <w:rPr>
      <w:rFonts w:ascii="Calibri" w:hAnsi="Calibri"/>
      <w:sz w:val="22"/>
    </w:rPr>
  </w:style>
  <w:style w:type="character" w:styleId="a8">
    <w:name w:val="page number"/>
    <w:uiPriority w:val="99"/>
    <w:rsid w:val="00C20CA9"/>
    <w:rPr>
      <w:rFonts w:cs="Times New Roman"/>
    </w:rPr>
  </w:style>
  <w:style w:type="paragraph" w:styleId="23">
    <w:name w:val="index 2"/>
    <w:basedOn w:val="a"/>
    <w:next w:val="a"/>
    <w:autoRedefine/>
    <w:uiPriority w:val="99"/>
    <w:semiHidden/>
    <w:rsid w:val="008A50FF"/>
    <w:pPr>
      <w:ind w:leftChars="200" w:left="200"/>
    </w:pPr>
    <w:rPr>
      <w:rFonts w:eastAsia="黑体"/>
      <w:sz w:val="24"/>
    </w:rPr>
  </w:style>
  <w:style w:type="paragraph" w:styleId="12">
    <w:name w:val="index 1"/>
    <w:basedOn w:val="a"/>
    <w:next w:val="a"/>
    <w:autoRedefine/>
    <w:uiPriority w:val="99"/>
    <w:semiHidden/>
    <w:rsid w:val="00B43EF1"/>
    <w:rPr>
      <w:rFonts w:eastAsia="黑体"/>
      <w:sz w:val="24"/>
    </w:rPr>
  </w:style>
  <w:style w:type="paragraph" w:styleId="32">
    <w:name w:val="index 3"/>
    <w:basedOn w:val="a"/>
    <w:next w:val="a"/>
    <w:autoRedefine/>
    <w:uiPriority w:val="99"/>
    <w:semiHidden/>
    <w:rsid w:val="008A50FF"/>
    <w:pPr>
      <w:ind w:leftChars="400" w:left="400"/>
    </w:pPr>
    <w:rPr>
      <w:rFonts w:eastAsia="黑体"/>
    </w:rPr>
  </w:style>
  <w:style w:type="paragraph" w:styleId="a9">
    <w:name w:val="List Paragraph"/>
    <w:basedOn w:val="a"/>
    <w:uiPriority w:val="99"/>
    <w:qFormat/>
    <w:rsid w:val="00B06380"/>
    <w:pPr>
      <w:ind w:firstLineChars="200" w:firstLine="42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13390"/>
    <w:pPr>
      <w:widowControl/>
      <w:spacing w:before="480" w:after="0" w:line="276" w:lineRule="auto"/>
      <w:jc w:val="left"/>
      <w:outlineLvl w:val="9"/>
    </w:pPr>
    <w:rPr>
      <w:rFonts w:ascii="Calibri Light" w:eastAsia="宋体" w:hAnsi="Calibri Light"/>
      <w:b/>
      <w:color w:val="2E74B5"/>
      <w:kern w:val="0"/>
      <w:sz w:val="28"/>
      <w:szCs w:val="28"/>
    </w:rPr>
  </w:style>
  <w:style w:type="paragraph" w:styleId="4">
    <w:name w:val="toc 4"/>
    <w:basedOn w:val="a"/>
    <w:next w:val="a"/>
    <w:autoRedefine/>
    <w:locked/>
    <w:rsid w:val="00613390"/>
    <w:pPr>
      <w:ind w:left="630"/>
      <w:jc w:val="left"/>
    </w:pPr>
    <w:rPr>
      <w:rFonts w:ascii="Calibri" w:hAnsi="Calibri"/>
      <w:sz w:val="20"/>
      <w:szCs w:val="20"/>
    </w:rPr>
  </w:style>
  <w:style w:type="paragraph" w:styleId="5">
    <w:name w:val="toc 5"/>
    <w:basedOn w:val="a"/>
    <w:next w:val="a"/>
    <w:autoRedefine/>
    <w:locked/>
    <w:rsid w:val="00613390"/>
    <w:pPr>
      <w:ind w:left="840"/>
      <w:jc w:val="left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locked/>
    <w:rsid w:val="00613390"/>
    <w:pPr>
      <w:ind w:left="1050"/>
      <w:jc w:val="left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locked/>
    <w:rsid w:val="00613390"/>
    <w:pPr>
      <w:ind w:left="1260"/>
      <w:jc w:val="left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locked/>
    <w:rsid w:val="00613390"/>
    <w:pPr>
      <w:ind w:left="1470"/>
      <w:jc w:val="left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locked/>
    <w:rsid w:val="00613390"/>
    <w:pPr>
      <w:ind w:left="1680"/>
      <w:jc w:val="left"/>
    </w:pPr>
    <w:rPr>
      <w:rFonts w:ascii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2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E4DA4-A6D0-4A2B-BDFD-24BE2088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656</TotalTime>
  <Pages>6</Pages>
  <Words>297</Words>
  <Characters>1694</Characters>
  <Application>Microsoft Office Word</Application>
  <DocSecurity>0</DocSecurity>
  <Lines>14</Lines>
  <Paragraphs>3</Paragraphs>
  <ScaleCrop>false</ScaleCrop>
  <Company>Hewlett-Packard Company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萧炫百</cp:lastModifiedBy>
  <cp:revision>370</cp:revision>
  <dcterms:created xsi:type="dcterms:W3CDTF">2016-03-07T15:07:00Z</dcterms:created>
  <dcterms:modified xsi:type="dcterms:W3CDTF">2016-04-25T03:55:00Z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